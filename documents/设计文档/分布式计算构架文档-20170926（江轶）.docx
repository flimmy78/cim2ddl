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CED" w:rsidRDefault="00F35CC8">
      <w:pPr>
        <w:pStyle w:val="a4"/>
        <w:jc w:val="right"/>
      </w:pPr>
      <w:r>
        <w:rPr>
          <w:rFonts w:hint="eastAsia"/>
        </w:rPr>
        <w:t>分布式计算</w:t>
      </w:r>
    </w:p>
    <w:p w:rsidR="00285CED" w:rsidRDefault="00B76D4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285CED" w:rsidRDefault="00285CED">
      <w:pPr>
        <w:pStyle w:val="a4"/>
        <w:jc w:val="right"/>
      </w:pPr>
    </w:p>
    <w:p w:rsidR="00285CED" w:rsidRDefault="00B76D4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867880">
        <w:rPr>
          <w:rFonts w:ascii="Arial" w:hAnsi="Arial"/>
          <w:sz w:val="28"/>
        </w:rPr>
        <w:t xml:space="preserve"> &lt;</w:t>
      </w:r>
      <w:r w:rsidR="00867880">
        <w:rPr>
          <w:rFonts w:ascii="Arial" w:hAnsi="Arial" w:hint="eastAsia"/>
          <w:sz w:val="28"/>
        </w:rPr>
        <w:t>0.1</w:t>
      </w:r>
      <w:r>
        <w:rPr>
          <w:rFonts w:ascii="Arial" w:hAnsi="Arial"/>
          <w:sz w:val="28"/>
        </w:rPr>
        <w:t>&gt;</w:t>
      </w:r>
    </w:p>
    <w:p w:rsidR="00285CED" w:rsidRDefault="00285CED" w:rsidP="005763C2">
      <w:pPr>
        <w:pStyle w:val="InfoBlue"/>
      </w:pPr>
    </w:p>
    <w:p w:rsidR="00285CED" w:rsidRDefault="00285CED" w:rsidP="005763C2">
      <w:pPr>
        <w:pStyle w:val="InfoBlue"/>
      </w:pPr>
    </w:p>
    <w:p w:rsidR="00285CED" w:rsidRDefault="00285CED">
      <w:pPr>
        <w:pStyle w:val="a4"/>
        <w:rPr>
          <w:sz w:val="28"/>
        </w:rPr>
      </w:pPr>
    </w:p>
    <w:p w:rsidR="00285CED" w:rsidRDefault="00285CED">
      <w:pPr>
        <w:sectPr w:rsidR="00285CED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85CED" w:rsidRDefault="00B76D4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5CED"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85CED"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2017/08/30</w:t>
            </w:r>
          </w:p>
        </w:tc>
        <w:tc>
          <w:tcPr>
            <w:tcW w:w="1152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0.1</w:t>
            </w:r>
          </w:p>
        </w:tc>
        <w:tc>
          <w:tcPr>
            <w:tcW w:w="374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草稿</w:t>
            </w:r>
          </w:p>
        </w:tc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王恒</w:t>
            </w: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</w:tbl>
    <w:p w:rsidR="00285CED" w:rsidRDefault="00285CED"/>
    <w:p w:rsidR="00285CED" w:rsidRDefault="00B76D4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85CED" w:rsidRDefault="00B76D4C">
      <w:pPr>
        <w:pStyle w:val="10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  <w:noProof/>
        </w:rPr>
        <w:t>简介</w:t>
      </w:r>
      <w:r>
        <w:tab/>
      </w:r>
      <w:r>
        <w:fldChar w:fldCharType="begin"/>
      </w:r>
      <w:r>
        <w:instrText xml:space="preserve"> PAGEREF _Toc498832876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1.1</w:t>
      </w:r>
      <w:r>
        <w:tab/>
      </w:r>
      <w:r>
        <w:rPr>
          <w:rFonts w:hint="eastAsia"/>
          <w:noProof/>
        </w:rPr>
        <w:t>目的</w:t>
      </w:r>
      <w:r>
        <w:tab/>
      </w:r>
      <w:r>
        <w:fldChar w:fldCharType="begin"/>
      </w:r>
      <w:r>
        <w:instrText xml:space="preserve"> PAGEREF _Toc498832877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1.2</w:t>
      </w:r>
      <w:r>
        <w:tab/>
      </w:r>
      <w:r>
        <w:rPr>
          <w:rFonts w:hint="eastAsia"/>
          <w:noProof/>
        </w:rPr>
        <w:t>范围</w:t>
      </w:r>
      <w:r>
        <w:tab/>
      </w:r>
      <w:r>
        <w:fldChar w:fldCharType="begin"/>
      </w:r>
      <w:r>
        <w:instrText xml:space="preserve"> PAGEREF _Toc498832878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1.3</w:t>
      </w:r>
      <w:r>
        <w:tab/>
      </w:r>
      <w:r>
        <w:rPr>
          <w:rFonts w:hint="eastAsia"/>
          <w:noProof/>
        </w:rPr>
        <w:t>定义、首字母缩写词和缩略语</w:t>
      </w:r>
      <w:r>
        <w:tab/>
      </w:r>
      <w:r>
        <w:fldChar w:fldCharType="begin"/>
      </w:r>
      <w:r>
        <w:instrText xml:space="preserve"> PAGEREF _Toc498832879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1.4</w:t>
      </w:r>
      <w:r>
        <w:tab/>
      </w:r>
      <w:r>
        <w:rPr>
          <w:rFonts w:hint="eastAsia"/>
          <w:noProof/>
        </w:rPr>
        <w:t>参考资料</w:t>
      </w:r>
      <w:r>
        <w:tab/>
      </w:r>
      <w:r>
        <w:fldChar w:fldCharType="begin"/>
      </w:r>
      <w:r>
        <w:instrText xml:space="preserve"> PAGEREF _Toc498832880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1.5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2.</w:t>
      </w:r>
      <w:r>
        <w:tab/>
      </w:r>
      <w:r>
        <w:rPr>
          <w:rFonts w:hint="eastAsia"/>
          <w:noProof/>
        </w:rPr>
        <w:t>构架表示方式</w:t>
      </w:r>
      <w:r>
        <w:tab/>
      </w:r>
      <w:r>
        <w:fldChar w:fldCharType="begin"/>
      </w:r>
      <w:r>
        <w:instrText xml:space="preserve"> PAGEREF _Toc498832882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3.</w:t>
      </w:r>
      <w:r>
        <w:tab/>
      </w:r>
      <w:r>
        <w:rPr>
          <w:rFonts w:hint="eastAsia"/>
          <w:noProof/>
        </w:rPr>
        <w:t>构架目标和约束</w:t>
      </w:r>
      <w:r>
        <w:tab/>
      </w:r>
      <w:r>
        <w:fldChar w:fldCharType="begin"/>
      </w:r>
      <w:r>
        <w:instrText xml:space="preserve"> PAGEREF _Toc498832883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4.</w:t>
      </w:r>
      <w:r>
        <w:tab/>
      </w:r>
      <w:r>
        <w:rPr>
          <w:rFonts w:hint="eastAsia"/>
          <w:noProof/>
        </w:rPr>
        <w:t>用例视图</w:t>
      </w:r>
      <w:r>
        <w:tab/>
      </w:r>
      <w:r>
        <w:fldChar w:fldCharType="begin"/>
      </w:r>
      <w:r>
        <w:instrText xml:space="preserve"> PAGEREF _Toc498832884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4.1</w:t>
      </w:r>
      <w:r>
        <w:tab/>
      </w:r>
      <w:r>
        <w:rPr>
          <w:rFonts w:hint="eastAsia"/>
          <w:noProof/>
        </w:rPr>
        <w:t>用例实现</w:t>
      </w:r>
      <w:r>
        <w:tab/>
      </w:r>
      <w:r>
        <w:fldChar w:fldCharType="begin"/>
      </w:r>
      <w:r>
        <w:instrText xml:space="preserve"> PAGEREF _Toc498832885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5.</w:t>
      </w:r>
      <w:r>
        <w:tab/>
      </w:r>
      <w:r>
        <w:rPr>
          <w:rFonts w:hint="eastAsia"/>
          <w:noProof/>
        </w:rPr>
        <w:t>逻辑视图</w:t>
      </w:r>
      <w:r>
        <w:tab/>
      </w:r>
      <w:r>
        <w:fldChar w:fldCharType="begin"/>
      </w:r>
      <w:r>
        <w:instrText xml:space="preserve"> PAGEREF _Toc498832886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5.2</w:t>
      </w:r>
      <w:r>
        <w:tab/>
      </w:r>
      <w:r>
        <w:rPr>
          <w:rFonts w:hint="eastAsia"/>
          <w:noProof/>
        </w:rPr>
        <w:t>在构架方面具有重要意义的设计包</w:t>
      </w:r>
      <w:r>
        <w:tab/>
      </w:r>
      <w:r>
        <w:fldChar w:fldCharType="begin"/>
      </w:r>
      <w:r>
        <w:instrText xml:space="preserve"> PAGEREF _Toc498832888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6.</w:t>
      </w:r>
      <w:r>
        <w:tab/>
      </w:r>
      <w:r>
        <w:rPr>
          <w:rFonts w:hint="eastAsia"/>
          <w:noProof/>
        </w:rPr>
        <w:t>进程视图</w:t>
      </w:r>
      <w:r>
        <w:tab/>
      </w:r>
      <w:r>
        <w:fldChar w:fldCharType="begin"/>
      </w:r>
      <w:r>
        <w:instrText xml:space="preserve"> PAGEREF _Toc498832889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7.</w:t>
      </w:r>
      <w:r>
        <w:tab/>
      </w:r>
      <w:r>
        <w:rPr>
          <w:rFonts w:hint="eastAsia"/>
          <w:noProof/>
        </w:rPr>
        <w:t>部署视图</w:t>
      </w:r>
      <w:r>
        <w:tab/>
      </w:r>
      <w:r>
        <w:fldChar w:fldCharType="begin"/>
      </w:r>
      <w:r>
        <w:instrText xml:space="preserve"> PAGEREF _Toc498832890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8.</w:t>
      </w:r>
      <w:r>
        <w:tab/>
      </w:r>
      <w:r>
        <w:rPr>
          <w:rFonts w:hint="eastAsia"/>
          <w:noProof/>
        </w:rPr>
        <w:t>实施视图</w:t>
      </w:r>
      <w:r>
        <w:tab/>
      </w:r>
      <w:r>
        <w:fldChar w:fldCharType="begin"/>
      </w:r>
      <w:r>
        <w:instrText xml:space="preserve"> PAGEREF _Toc498832891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_Toc498832892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8.2</w:t>
      </w:r>
      <w:r>
        <w:tab/>
      </w:r>
      <w:r>
        <w:rPr>
          <w:rFonts w:hint="eastAsia"/>
          <w:noProof/>
        </w:rPr>
        <w:t>层</w:t>
      </w:r>
      <w:r>
        <w:tab/>
      </w:r>
      <w:r>
        <w:fldChar w:fldCharType="begin"/>
      </w:r>
      <w:r>
        <w:instrText xml:space="preserve"> PAGEREF _Toc498832893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9.</w:t>
      </w:r>
      <w:r>
        <w:tab/>
      </w:r>
      <w:r>
        <w:rPr>
          <w:rFonts w:hint="eastAsia"/>
          <w:noProof/>
        </w:rPr>
        <w:t>数据视图（可选）</w:t>
      </w:r>
      <w:r>
        <w:tab/>
      </w:r>
      <w:r>
        <w:fldChar w:fldCharType="begin"/>
      </w:r>
      <w:r>
        <w:instrText xml:space="preserve"> PAGEREF _Toc498832894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10.</w:t>
      </w:r>
      <w:r>
        <w:tab/>
      </w:r>
      <w:r>
        <w:rPr>
          <w:rFonts w:hint="eastAsia"/>
          <w:noProof/>
        </w:rPr>
        <w:t>大小和性能</w:t>
      </w:r>
      <w:r>
        <w:tab/>
      </w:r>
      <w:r>
        <w:fldChar w:fldCharType="begin"/>
      </w:r>
      <w:r>
        <w:instrText xml:space="preserve"> PAGEREF _Toc498832895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11.</w:t>
      </w:r>
      <w:r>
        <w:tab/>
      </w:r>
      <w:r>
        <w:rPr>
          <w:rFonts w:hint="eastAsia"/>
          <w:noProof/>
        </w:rPr>
        <w:t>质量</w:t>
      </w:r>
      <w:r>
        <w:tab/>
      </w:r>
      <w:r>
        <w:fldChar w:fldCharType="begin"/>
      </w:r>
      <w:r>
        <w:instrText xml:space="preserve"> PAGEREF _Toc498832896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285CED" w:rsidRDefault="00B76D4C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  <w:r>
        <w:t>]</w:t>
      </w:r>
    </w:p>
    <w:p w:rsidR="00285CED" w:rsidRDefault="00B76D4C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:rsidR="00285CED" w:rsidRDefault="00810B8C" w:rsidP="00D13F0B">
      <w:pPr>
        <w:ind w:firstLineChars="200" w:firstLine="400"/>
      </w:pPr>
      <w:r>
        <w:rPr>
          <w:rFonts w:hint="eastAsia"/>
        </w:rPr>
        <w:t>本文档目的是实现一种基于自律分散</w:t>
      </w:r>
      <w:r w:rsidR="001E378F">
        <w:rPr>
          <w:rFonts w:hint="eastAsia"/>
        </w:rPr>
        <w:t>技术</w:t>
      </w:r>
      <w:r>
        <w:rPr>
          <w:rFonts w:hint="eastAsia"/>
        </w:rPr>
        <w:t>的分布式计算</w:t>
      </w:r>
      <w:r w:rsidR="001E378F">
        <w:rPr>
          <w:rFonts w:hint="eastAsia"/>
        </w:rPr>
        <w:t>系统设计</w:t>
      </w:r>
      <w:r w:rsidR="006E1C26">
        <w:rPr>
          <w:rFonts w:hint="eastAsia"/>
        </w:rPr>
        <w:t>。</w:t>
      </w:r>
      <w:r w:rsidR="00B76D4C"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85CED" w:rsidRDefault="00B76D4C">
      <w:pPr>
        <w:pStyle w:val="2"/>
      </w:pPr>
      <w:bookmarkStart w:id="2" w:name="_Toc498832878"/>
      <w:r>
        <w:rPr>
          <w:rFonts w:hint="eastAsia"/>
        </w:rPr>
        <w:t>范围</w:t>
      </w:r>
      <w:bookmarkEnd w:id="2"/>
    </w:p>
    <w:p w:rsidR="00285CED" w:rsidRDefault="004D3075" w:rsidP="004D3075">
      <w:pPr>
        <w:ind w:firstLineChars="200" w:firstLine="400"/>
      </w:pPr>
      <w:r>
        <w:rPr>
          <w:rFonts w:hint="eastAsia"/>
        </w:rPr>
        <w:t>本文档用于系统的设计者，开发者及使用人员了解系统的整体架构，功能模块划分，以及模块之间的接口约定。</w:t>
      </w:r>
    </w:p>
    <w:p w:rsidR="00285CED" w:rsidRDefault="00B76D4C">
      <w:pPr>
        <w:pStyle w:val="2"/>
      </w:pPr>
      <w:bookmarkStart w:id="3" w:name="_Toc498832879"/>
      <w:r>
        <w:rPr>
          <w:rFonts w:hint="eastAsia"/>
        </w:rPr>
        <w:t>定义、首字母缩写词和缩略语</w:t>
      </w:r>
      <w:bookmarkEnd w:id="3"/>
    </w:p>
    <w:p w:rsidR="00B25FCD" w:rsidRPr="00B25FCD" w:rsidRDefault="00AC5C30" w:rsidP="00B25FCD">
      <w:pPr>
        <w:ind w:firstLineChars="200" w:firstLine="40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自律分散系统（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Autonomous Decentralized System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，简称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ADS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B25FC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在这一系统中所有的单元（子系统）都是独立平等的，它们之间不存在任何隶属关系。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自律分散管理系统</w:t>
      </w:r>
      <w:r w:rsidRPr="00B25FCD">
        <w:rPr>
          <w:color w:val="000000" w:themeColor="text1"/>
        </w:rPr>
        <w:t>(Autonomous control processor</w:t>
      </w:r>
      <w:r w:rsidRPr="00B25FCD">
        <w:rPr>
          <w:rFonts w:hint="eastAsia"/>
          <w:color w:val="000000" w:themeColor="text1"/>
        </w:rPr>
        <w:t>，简称ACP</w:t>
      </w:r>
      <w:r w:rsidRPr="00B25FCD">
        <w:rPr>
          <w:color w:val="000000" w:themeColor="text1"/>
        </w:rPr>
        <w:t>)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原子节点(Atom</w:t>
      </w:r>
      <w:r w:rsidRPr="00B25FCD">
        <w:rPr>
          <w:color w:val="000000" w:themeColor="text1"/>
        </w:rPr>
        <w:t>)</w:t>
      </w:r>
    </w:p>
    <w:p w:rsid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原子节点数据域(Atom Data Field) ADF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数据域(DF)。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DF使用内容代码（content</w:t>
      </w:r>
      <w:r w:rsidRPr="00B25FCD">
        <w:rPr>
          <w:color w:val="000000" w:themeColor="text1"/>
        </w:rPr>
        <w:t xml:space="preserve"> </w:t>
      </w:r>
      <w:r w:rsidRPr="00B25FCD">
        <w:rPr>
          <w:rFonts w:hint="eastAsia"/>
          <w:color w:val="000000" w:themeColor="text1"/>
        </w:rPr>
        <w:t>code，CC）来判断一个数据是否必要的。DF管理负责与数据域的数据收发功能。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应用软件(APL)</w:t>
      </w:r>
    </w:p>
    <w:p w:rsidR="00B25FCD" w:rsidRPr="00B25FCD" w:rsidRDefault="00B25FCD" w:rsidP="005763C2">
      <w:pPr>
        <w:pStyle w:val="InfoBlue"/>
        <w:rPr>
          <w:rFonts w:ascii="Arial" w:hAnsi="Arial" w:cs="Arial"/>
          <w:b/>
          <w:i/>
          <w:szCs w:val="21"/>
          <w:shd w:val="clear" w:color="auto" w:fill="FFFFFF"/>
        </w:rPr>
      </w:pPr>
      <w:r w:rsidRPr="00B25FCD">
        <w:rPr>
          <w:rFonts w:hint="eastAsia"/>
        </w:rPr>
        <w:t>原子节点数据域（</w:t>
      </w:r>
      <w:r w:rsidRPr="00B25FCD">
        <w:rPr>
          <w:rFonts w:hint="eastAsia"/>
        </w:rPr>
        <w:t>ADF</w:t>
      </w:r>
      <w:r w:rsidRPr="00B25FCD">
        <w:rPr>
          <w:rFonts w:hint="eastAsia"/>
        </w:rPr>
        <w:t>）</w:t>
      </w:r>
    </w:p>
    <w:p w:rsidR="00285CED" w:rsidRDefault="00B76D4C">
      <w:pPr>
        <w:pStyle w:val="2"/>
      </w:pPr>
      <w:bookmarkStart w:id="4" w:name="_Toc498832880"/>
      <w:r>
        <w:rPr>
          <w:rFonts w:hint="eastAsia"/>
        </w:rPr>
        <w:t>参考资料</w:t>
      </w:r>
      <w:bookmarkEnd w:id="4"/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自律分散系统入门</w:t>
      </w:r>
      <w:r w:rsidRPr="00CF2BCA">
        <w:rPr>
          <w:rFonts w:hint="eastAsia"/>
        </w:rPr>
        <w:t xml:space="preserve"> </w:t>
      </w:r>
      <w:r w:rsidRPr="00CF2BCA">
        <w:rPr>
          <w:rFonts w:hint="eastAsia"/>
        </w:rPr>
        <w:t>科学出版社</w:t>
      </w:r>
      <w:r w:rsidRPr="00CF2BCA">
        <w:rPr>
          <w:rFonts w:hint="eastAsia"/>
        </w:rPr>
        <w:t xml:space="preserve"> 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ZhongNDRedisDF-V2.0</w:t>
      </w:r>
      <w:r w:rsidRPr="00CF2BCA">
        <w:rPr>
          <w:rFonts w:hint="eastAsia"/>
        </w:rPr>
        <w:t>说明文档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ZhongNDRedisADF</w:t>
      </w:r>
      <w:r w:rsidRPr="00CF2BCA">
        <w:rPr>
          <w:rFonts w:hint="eastAsia"/>
        </w:rPr>
        <w:t>文档说明</w:t>
      </w:r>
    </w:p>
    <w:p w:rsidR="00285CED" w:rsidRDefault="00B76D4C">
      <w:pPr>
        <w:pStyle w:val="2"/>
      </w:pPr>
      <w:bookmarkStart w:id="5" w:name="_Toc498832881"/>
      <w:r>
        <w:rPr>
          <w:rFonts w:hint="eastAsia"/>
        </w:rPr>
        <w:t>概述</w:t>
      </w:r>
      <w:bookmarkEnd w:id="5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本小节应说明此软件构架文档中其他部分所包含的内容，并解释此软件构架文档的组织方式。</w:t>
      </w:r>
      <w:r>
        <w:t>]</w:t>
      </w:r>
    </w:p>
    <w:p w:rsidR="00285CED" w:rsidRDefault="00B76D4C">
      <w:pPr>
        <w:pStyle w:val="1"/>
        <w:ind w:left="360" w:hanging="360"/>
      </w:pPr>
      <w:bookmarkStart w:id="6" w:name="_Toc498832882"/>
      <w:r>
        <w:rPr>
          <w:rFonts w:hint="eastAsia"/>
        </w:rPr>
        <w:t>构架表示方式</w:t>
      </w:r>
      <w:bookmarkEnd w:id="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本节说明当前系统所使用的软件构架及其表示方式。还会从用例视图、逻辑视图、进程视图、部署视图和实施视图中列出必需的那些视图，并分别说明这些视图包含哪些类型的模型元素。</w:t>
      </w:r>
      <w:r>
        <w:t>]</w:t>
      </w:r>
    </w:p>
    <w:p w:rsidR="00285CED" w:rsidRDefault="00B76D4C">
      <w:pPr>
        <w:pStyle w:val="1"/>
        <w:ind w:left="360" w:hanging="360"/>
      </w:pPr>
      <w:bookmarkStart w:id="7" w:name="_Toc498832883"/>
      <w:r>
        <w:rPr>
          <w:rFonts w:hint="eastAsia"/>
        </w:rPr>
        <w:t>构架目标和约束</w:t>
      </w:r>
      <w:bookmarkEnd w:id="7"/>
    </w:p>
    <w:p w:rsidR="00391F3D" w:rsidRDefault="00BF7315" w:rsidP="005763C2">
      <w:pPr>
        <w:pStyle w:val="InfoBlue"/>
        <w:rPr>
          <w:b/>
          <w:i/>
        </w:rPr>
      </w:pPr>
      <w:r w:rsidRPr="00696A04">
        <w:rPr>
          <w:rFonts w:hint="eastAsia"/>
        </w:rPr>
        <w:t>描述架构设计最主要的目标就是满足关键系统功能需求和质量约束，这些功能需求和质量要求对软件架构有重大影响，并决定架构的设计。本节同时还列明影响架构设计的其他因素，如软件复用策略、使用商用构建、设计和实施的策略等</w:t>
      </w:r>
      <w:r w:rsidR="00391F3D">
        <w:rPr>
          <w:rFonts w:hint="eastAsia"/>
        </w:rPr>
        <w:t>。</w:t>
      </w:r>
    </w:p>
    <w:p w:rsidR="00CE3B77" w:rsidRDefault="00CE3B77" w:rsidP="00CE3B77">
      <w:pPr>
        <w:pStyle w:val="2"/>
      </w:pPr>
      <w:bookmarkStart w:id="8" w:name="_Toc498832884"/>
      <w:r>
        <w:rPr>
          <w:rFonts w:hint="eastAsia"/>
        </w:rPr>
        <w:t>目标</w:t>
      </w:r>
    </w:p>
    <w:p w:rsidR="009F5AAB" w:rsidRPr="009F5AAB" w:rsidRDefault="009F5AAB" w:rsidP="00204AAF">
      <w:pPr>
        <w:ind w:firstLineChars="200" w:firstLine="400"/>
      </w:pPr>
      <w:r>
        <w:rPr>
          <w:rFonts w:hint="eastAsia"/>
        </w:rPr>
        <w:t>本设计的目标是设计分布式计算</w:t>
      </w:r>
      <w:r w:rsidR="005B6BFB">
        <w:rPr>
          <w:rFonts w:hint="eastAsia"/>
        </w:rPr>
        <w:t>平台，即实现电网分析计算（如电网可靠性分析）的单节点运行到多</w:t>
      </w:r>
      <w:r w:rsidR="005B6BFB">
        <w:rPr>
          <w:rFonts w:hint="eastAsia"/>
        </w:rPr>
        <w:lastRenderedPageBreak/>
        <w:t>节点并行运行的转变，提高电网分析计算的速度。</w:t>
      </w:r>
      <w:r w:rsidR="00A20E22">
        <w:rPr>
          <w:rFonts w:hint="eastAsia"/>
        </w:rPr>
        <w:t>另一个目标是</w:t>
      </w:r>
      <w:r w:rsidR="00E624DD">
        <w:rPr>
          <w:rFonts w:hint="eastAsia"/>
        </w:rPr>
        <w:t>基于</w:t>
      </w:r>
      <w:r w:rsidR="00A20E22">
        <w:rPr>
          <w:rFonts w:hint="eastAsia"/>
        </w:rPr>
        <w:t>自律分散</w:t>
      </w:r>
      <w:r w:rsidR="00E624DD">
        <w:rPr>
          <w:rFonts w:hint="eastAsia"/>
        </w:rPr>
        <w:t>的数据总线中间件</w:t>
      </w:r>
      <w:r w:rsidR="00A20E22">
        <w:rPr>
          <w:rFonts w:hint="eastAsia"/>
        </w:rPr>
        <w:t>，实现人机交互</w:t>
      </w:r>
      <w:r w:rsidR="00E624DD">
        <w:rPr>
          <w:rFonts w:hint="eastAsia"/>
        </w:rPr>
        <w:t>节点，以及各计算节点之间协作，同时又保持各节点相对独立。</w:t>
      </w:r>
    </w:p>
    <w:p w:rsidR="00CE3B77" w:rsidRDefault="00CE3B77" w:rsidP="00CE3B77">
      <w:pPr>
        <w:pStyle w:val="2"/>
      </w:pPr>
      <w:r>
        <w:rPr>
          <w:rFonts w:hint="eastAsia"/>
        </w:rPr>
        <w:t>关键需求说明</w:t>
      </w:r>
    </w:p>
    <w:p w:rsidR="00CE3B77" w:rsidRDefault="00455E71" w:rsidP="00CE3B77">
      <w:r>
        <w:rPr>
          <w:rFonts w:hint="eastAsia"/>
        </w:rPr>
        <w:t>需求</w:t>
      </w:r>
      <w:r w:rsidR="009E28F6">
        <w:rPr>
          <w:rFonts w:hint="eastAsia"/>
        </w:rPr>
        <w:t>一：实现电网可靠性评估计算</w:t>
      </w:r>
      <w:r w:rsidR="00BF19A6">
        <w:rPr>
          <w:rFonts w:hint="eastAsia"/>
        </w:rPr>
        <w:t>功能</w:t>
      </w:r>
      <w:r w:rsidR="009E28F6">
        <w:rPr>
          <w:rFonts w:hint="eastAsia"/>
        </w:rPr>
        <w:t>。用户可指定BPA模型文件，设置可靠性计算参数，调用可靠性计算算法，查询可靠性指标参数。此需求从单机版可靠性评估计算模块继承过来</w:t>
      </w:r>
      <w:r w:rsidR="00750EA0">
        <w:rPr>
          <w:rFonts w:hint="eastAsia"/>
        </w:rPr>
        <w:t>的功能性需求</w:t>
      </w:r>
    </w:p>
    <w:p w:rsidR="00BF19A6" w:rsidRDefault="00455E71" w:rsidP="00CE3B7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需求</w:t>
      </w:r>
      <w:r w:rsidR="00BF19A6">
        <w:rPr>
          <w:rFonts w:hint="eastAsia"/>
        </w:rPr>
        <w:t>二：实现电网可靠性评估计算速度优化。</w:t>
      </w:r>
      <w:r w:rsidR="00750EA0">
        <w:rPr>
          <w:rFonts w:hint="eastAsia"/>
        </w:rPr>
        <w:t>基于自律分散的数据总线中间件，实现可靠性评估计算的多节点并行计算</w:t>
      </w:r>
      <w:r w:rsidR="00520A91">
        <w:rPr>
          <w:rFonts w:hint="eastAsia"/>
        </w:rPr>
        <w:t>，从而解决单机运行的计算能力瓶颈，提升大规模可靠性评估计算的性能优化。</w:t>
      </w:r>
    </w:p>
    <w:p w:rsidR="00750EA0" w:rsidRDefault="00750EA0" w:rsidP="00CE3B77"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需求三：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实现功能模块之间的松耦合协同控制。</w:t>
      </w:r>
      <w:r w:rsidR="00520A91">
        <w:rPr>
          <w:rFonts w:hint="eastAsia"/>
        </w:rPr>
        <w:t>基于自律分散的数据总线中间件，各计算节点相对独立，又能自律协调，可保证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系统的在</w:t>
      </w:r>
      <w:r w:rsidR="00520A91">
        <w:rPr>
          <w:rFonts w:ascii="Arial" w:hAnsi="Arial" w:cs="Arial"/>
          <w:color w:val="333333"/>
          <w:sz w:val="21"/>
          <w:szCs w:val="21"/>
          <w:shd w:val="clear" w:color="auto" w:fill="FFFFFF"/>
        </w:rPr>
        <w:t>线扩展、在线维护及容错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，此为系统的可维护性需求。</w:t>
      </w:r>
    </w:p>
    <w:p w:rsidR="00CF35AC" w:rsidRPr="00391F3D" w:rsidRDefault="00CF35AC" w:rsidP="00CE3B77"/>
    <w:p w:rsidR="00285CED" w:rsidRDefault="00B76D4C">
      <w:pPr>
        <w:pStyle w:val="1"/>
        <w:ind w:left="360" w:hanging="360"/>
      </w:pPr>
      <w:r>
        <w:rPr>
          <w:rFonts w:hint="eastAsia"/>
        </w:rPr>
        <w:t>用例视图</w:t>
      </w:r>
      <w:bookmarkEnd w:id="8"/>
    </w:p>
    <w:p w:rsidR="006E274C" w:rsidRPr="006E274C" w:rsidRDefault="006E274C" w:rsidP="006E274C">
      <w:r>
        <w:rPr>
          <w:rFonts w:hint="eastAsia"/>
        </w:rPr>
        <w:t>本系统最终要实现的功能如下面的用例图所示。</w:t>
      </w:r>
    </w:p>
    <w:p w:rsidR="006E274C" w:rsidRPr="006E274C" w:rsidRDefault="006E274C" w:rsidP="005763C2">
      <w:pPr>
        <w:pStyle w:val="InfoBlue"/>
      </w:pPr>
      <w:r>
        <w:object w:dxaOrig="7253" w:dyaOrig="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239.25pt" o:ole="">
            <v:imagedata r:id="rId8" o:title=""/>
          </v:shape>
          <o:OLEObject Type="Embed" ProgID="Visio.Drawing.11" ShapeID="_x0000_i1025" DrawAspect="Content" ObjectID="_1567948838" r:id="rId9"/>
        </w:object>
      </w:r>
    </w:p>
    <w:p w:rsidR="00285CED" w:rsidRDefault="00B76D4C">
      <w:pPr>
        <w:pStyle w:val="2"/>
      </w:pPr>
      <w:bookmarkStart w:id="9" w:name="_Toc498832885"/>
      <w:r>
        <w:rPr>
          <w:rFonts w:hint="eastAsia"/>
        </w:rPr>
        <w:t>用例实现</w:t>
      </w:r>
      <w:bookmarkEnd w:id="9"/>
    </w:p>
    <w:p w:rsidR="00477970" w:rsidRPr="00477970" w:rsidRDefault="00B76D4C" w:rsidP="00477970">
      <w:pPr>
        <w:pStyle w:val="InfoBlue"/>
      </w:pPr>
      <w:r>
        <w:t>[</w:t>
      </w:r>
      <w:r>
        <w:rPr>
          <w:rFonts w:hint="eastAsia"/>
        </w:rPr>
        <w:t>本节通过几个精选的用例（场景）实现来阐述软件的实际工作方式，并解释不同的设计模型元素如何促成其功能的实现。</w:t>
      </w:r>
      <w:r>
        <w:t>]</w:t>
      </w:r>
    </w:p>
    <w:p w:rsidR="00477970" w:rsidRDefault="00477970" w:rsidP="00477970">
      <w:pPr>
        <w:pStyle w:val="3"/>
        <w:rPr>
          <w:i w:val="0"/>
        </w:rPr>
      </w:pPr>
      <w:bookmarkStart w:id="10" w:name="_Toc498832886"/>
      <w:r>
        <w:rPr>
          <w:rFonts w:hint="eastAsia"/>
          <w:i w:val="0"/>
        </w:rPr>
        <w:lastRenderedPageBreak/>
        <w:t>BPA模型上传/更新</w:t>
      </w:r>
    </w:p>
    <w:p w:rsidR="00477970" w:rsidRDefault="00EC41F1" w:rsidP="00477970">
      <w:r>
        <w:object w:dxaOrig="9404" w:dyaOrig="6905">
          <v:shape id="_x0000_i1026" type="#_x0000_t75" style="width:369.75pt;height:271.5pt" o:ole="">
            <v:imagedata r:id="rId10" o:title=""/>
          </v:shape>
          <o:OLEObject Type="Embed" ProgID="Visio.Drawing.11" ShapeID="_x0000_i1026" DrawAspect="Content" ObjectID="_1567948839" r:id="rId11"/>
        </w:object>
      </w:r>
    </w:p>
    <w:p w:rsidR="00477970" w:rsidRPr="00477970" w:rsidRDefault="00477970" w:rsidP="00477970"/>
    <w:p w:rsidR="00477970" w:rsidRDefault="00477970">
      <w:pPr>
        <w:pStyle w:val="3"/>
        <w:rPr>
          <w:i w:val="0"/>
        </w:rPr>
      </w:pPr>
      <w:r>
        <w:rPr>
          <w:rFonts w:hint="eastAsia"/>
          <w:i w:val="0"/>
        </w:rPr>
        <w:t>可靠性参数编辑</w:t>
      </w:r>
    </w:p>
    <w:p w:rsidR="00477970" w:rsidRPr="00477970" w:rsidRDefault="00EC41F1" w:rsidP="00477970">
      <w:r>
        <w:object w:dxaOrig="9404" w:dyaOrig="7842">
          <v:shape id="_x0000_i1027" type="#_x0000_t75" style="width:359.25pt;height:299.25pt" o:ole="">
            <v:imagedata r:id="rId12" o:title=""/>
          </v:shape>
          <o:OLEObject Type="Embed" ProgID="Visio.Drawing.11" ShapeID="_x0000_i1027" DrawAspect="Content" ObjectID="_1567948840" r:id="rId13"/>
        </w:object>
      </w:r>
    </w:p>
    <w:p w:rsidR="00EC41F1" w:rsidRDefault="00EC41F1">
      <w:pPr>
        <w:pStyle w:val="3"/>
        <w:rPr>
          <w:i w:val="0"/>
        </w:rPr>
      </w:pPr>
      <w:r>
        <w:rPr>
          <w:rFonts w:hint="eastAsia"/>
          <w:i w:val="0"/>
        </w:rPr>
        <w:lastRenderedPageBreak/>
        <w:t>可靠性计算序列图</w:t>
      </w:r>
    </w:p>
    <w:p w:rsidR="00EC41F1" w:rsidRPr="00EC41F1" w:rsidRDefault="00402F53" w:rsidP="00EC41F1">
      <w:r>
        <w:object w:dxaOrig="9404" w:dyaOrig="9118">
          <v:shape id="_x0000_i1028" type="#_x0000_t75" style="width:287.25pt;height:278.25pt" o:ole="">
            <v:imagedata r:id="rId14" o:title=""/>
          </v:shape>
          <o:OLEObject Type="Embed" ProgID="Visio.Drawing.11" ShapeID="_x0000_i1028" DrawAspect="Content" ObjectID="_1567948841" r:id="rId15"/>
        </w:object>
      </w:r>
    </w:p>
    <w:p w:rsidR="00D62BAA" w:rsidRDefault="00D62BAA">
      <w:pPr>
        <w:pStyle w:val="2"/>
      </w:pPr>
      <w:r>
        <w:t>部署视图</w:t>
      </w:r>
    </w:p>
    <w:p w:rsidR="00D62BAA" w:rsidRPr="00023A34" w:rsidRDefault="003961D3" w:rsidP="00D62BAA">
      <w:pPr>
        <w:jc w:val="center"/>
      </w:pPr>
      <w:r>
        <w:object w:dxaOrig="16790" w:dyaOrig="12511">
          <v:shape id="_x0000_i1029" type="#_x0000_t75" style="width:385.5pt;height:287.25pt" o:ole="">
            <v:imagedata r:id="rId16" o:title=""/>
          </v:shape>
          <o:OLEObject Type="Embed" ProgID="Visio.Drawing.11" ShapeID="_x0000_i1029" DrawAspect="Content" ObjectID="_1567948842" r:id="rId17"/>
        </w:object>
      </w:r>
    </w:p>
    <w:p w:rsidR="00D62BAA" w:rsidRPr="00581D57" w:rsidRDefault="00D62BAA" w:rsidP="00D62BAA">
      <w:pPr>
        <w:pStyle w:val="InfoBlue"/>
      </w:pPr>
      <w:r w:rsidRPr="005763C2">
        <w:rPr>
          <w:rFonts w:hint="eastAsia"/>
        </w:rPr>
        <w:t>人机交互</w:t>
      </w:r>
      <w:r>
        <w:rPr>
          <w:rFonts w:hint="eastAsia"/>
        </w:rPr>
        <w:t>节点部署采用单节点，分布式计算采用多节点部署。</w:t>
      </w:r>
      <w:r>
        <w:rPr>
          <w:rFonts w:hint="eastAsia"/>
        </w:rPr>
        <w:t>Redis</w:t>
      </w:r>
      <w:r>
        <w:rPr>
          <w:rFonts w:hint="eastAsia"/>
        </w:rPr>
        <w:t>总线节点集群实现</w:t>
      </w:r>
      <w:r>
        <w:rPr>
          <w:rFonts w:hint="eastAsia"/>
        </w:rPr>
        <w:t>DF</w:t>
      </w:r>
      <w:r>
        <w:rPr>
          <w:rFonts w:hint="eastAsia"/>
        </w:rPr>
        <w:t>的功能。</w:t>
      </w:r>
      <w:r w:rsidR="003961D3">
        <w:rPr>
          <w:rFonts w:hint="eastAsia"/>
        </w:rPr>
        <w:t>遵循</w:t>
      </w:r>
      <w:r w:rsidR="003961D3">
        <w:rPr>
          <w:rFonts w:hint="eastAsia"/>
        </w:rPr>
        <w:lastRenderedPageBreak/>
        <w:t>ADS</w:t>
      </w:r>
      <w:r w:rsidR="003961D3">
        <w:rPr>
          <w:rFonts w:hint="eastAsia"/>
        </w:rPr>
        <w:t>技术的典型部署图</w:t>
      </w:r>
    </w:p>
    <w:p w:rsidR="00D62BAA" w:rsidRPr="00D62BAA" w:rsidRDefault="00D62BAA" w:rsidP="00D62BAA"/>
    <w:p w:rsidR="004D7A2F" w:rsidRDefault="004D7A2F">
      <w:pPr>
        <w:pStyle w:val="2"/>
      </w:pPr>
      <w:r>
        <w:rPr>
          <w:rFonts w:hint="eastAsia"/>
        </w:rPr>
        <w:t>内容控制码设计</w:t>
      </w:r>
    </w:p>
    <w:tbl>
      <w:tblPr>
        <w:tblStyle w:val="af1"/>
        <w:tblW w:w="9493" w:type="dxa"/>
        <w:tblLayout w:type="fixed"/>
        <w:tblLook w:val="04A0" w:firstRow="1" w:lastRow="0" w:firstColumn="1" w:lastColumn="0" w:noHBand="0" w:noVBand="1"/>
      </w:tblPr>
      <w:tblGrid>
        <w:gridCol w:w="1837"/>
        <w:gridCol w:w="1419"/>
        <w:gridCol w:w="1417"/>
        <w:gridCol w:w="1134"/>
        <w:gridCol w:w="2268"/>
        <w:gridCol w:w="1418"/>
      </w:tblGrid>
      <w:tr w:rsidR="009F5A55" w:rsidRPr="00DF59BB" w:rsidTr="00DF59BB">
        <w:tc>
          <w:tcPr>
            <w:tcW w:w="1837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应用名称(APL)</w:t>
            </w:r>
          </w:p>
        </w:tc>
        <w:tc>
          <w:tcPr>
            <w:tcW w:w="1419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功能描述</w:t>
            </w:r>
          </w:p>
        </w:tc>
        <w:tc>
          <w:tcPr>
            <w:tcW w:w="1417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所属节点(ACP)</w:t>
            </w:r>
          </w:p>
        </w:tc>
        <w:tc>
          <w:tcPr>
            <w:tcW w:w="1134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数据流向</w:t>
            </w:r>
          </w:p>
        </w:tc>
        <w:tc>
          <w:tcPr>
            <w:tcW w:w="2268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内容代码(CC)</w:t>
            </w:r>
          </w:p>
        </w:tc>
        <w:tc>
          <w:tcPr>
            <w:tcW w:w="1418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数据格式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22F8">
            <w:r>
              <w:rPr>
                <w:rFonts w:hint="eastAsia"/>
              </w:rPr>
              <w:t>BPAModelUploader</w:t>
            </w:r>
          </w:p>
        </w:tc>
        <w:tc>
          <w:tcPr>
            <w:tcW w:w="1419" w:type="dxa"/>
          </w:tcPr>
          <w:p w:rsidR="009F5A55" w:rsidRDefault="009F5A55" w:rsidP="004C22F8">
            <w:r>
              <w:rPr>
                <w:rFonts w:hint="eastAsia"/>
              </w:rPr>
              <w:t>BPA模型生成</w:t>
            </w:r>
          </w:p>
        </w:tc>
        <w:tc>
          <w:tcPr>
            <w:tcW w:w="1417" w:type="dxa"/>
          </w:tcPr>
          <w:p w:rsidR="009F5A55" w:rsidRDefault="009F5A55" w:rsidP="004C22F8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9F5A55" w:rsidRDefault="009F5A55" w:rsidP="004C22F8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9F5A55" w:rsidRDefault="009F5A55" w:rsidP="004C22F8">
            <w:r>
              <w:t>created_BPAModel</w:t>
            </w:r>
          </w:p>
        </w:tc>
        <w:tc>
          <w:tcPr>
            <w:tcW w:w="1418" w:type="dxa"/>
          </w:tcPr>
          <w:p w:rsidR="009F5A55" w:rsidRDefault="009F5A55" w:rsidP="004C22F8">
            <w:r>
              <w:rPr>
                <w:rFonts w:hint="eastAsia"/>
              </w:rPr>
              <w:t>RedisDB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>
            <w:r>
              <w:rPr>
                <w:rFonts w:hint="eastAsia"/>
              </w:rPr>
              <w:t>BPA2PR</w:t>
            </w:r>
          </w:p>
        </w:tc>
        <w:tc>
          <w:tcPr>
            <w:tcW w:w="1419" w:type="dxa"/>
          </w:tcPr>
          <w:p w:rsidR="009F5A55" w:rsidRDefault="009F5A55" w:rsidP="004C1052">
            <w:r>
              <w:rPr>
                <w:rFonts w:hint="eastAsia"/>
              </w:rPr>
              <w:t>B</w:t>
            </w:r>
            <w:r>
              <w:t>PA网络</w:t>
            </w:r>
            <w:r>
              <w:rPr>
                <w:rFonts w:hint="eastAsia"/>
              </w:rPr>
              <w:t>模型</w:t>
            </w:r>
            <w:r>
              <w:t>转可靠性网络模型</w:t>
            </w:r>
          </w:p>
        </w:tc>
        <w:tc>
          <w:tcPr>
            <w:tcW w:w="1417" w:type="dxa"/>
          </w:tcPr>
          <w:p w:rsidR="009F5A55" w:rsidRDefault="009F5A55" w:rsidP="004C1052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9F5A55" w:rsidRDefault="009F5A55" w:rsidP="004C1052">
            <w:r>
              <w:t>created_BPAModel</w:t>
            </w:r>
          </w:p>
        </w:tc>
        <w:tc>
          <w:tcPr>
            <w:tcW w:w="1418" w:type="dxa"/>
          </w:tcPr>
          <w:p w:rsidR="009F5A55" w:rsidRDefault="009F5A55" w:rsidP="004C1052">
            <w:r>
              <w:rPr>
                <w:rFonts w:hint="eastAsia"/>
              </w:rPr>
              <w:t>RedisDB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/>
        </w:tc>
        <w:tc>
          <w:tcPr>
            <w:tcW w:w="1419" w:type="dxa"/>
          </w:tcPr>
          <w:p w:rsidR="009F5A55" w:rsidRDefault="009F5A55" w:rsidP="004C1052"/>
        </w:tc>
        <w:tc>
          <w:tcPr>
            <w:tcW w:w="1417" w:type="dxa"/>
          </w:tcPr>
          <w:p w:rsidR="009F5A55" w:rsidRDefault="009F5A55" w:rsidP="004C1052"/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9F5A55" w:rsidRDefault="009F5A55" w:rsidP="004C1052">
            <w:r>
              <w:rPr>
                <w:rFonts w:hint="eastAsia"/>
              </w:rPr>
              <w:t>created</w:t>
            </w:r>
            <w:r>
              <w:t>_PRModel</w:t>
            </w:r>
          </w:p>
        </w:tc>
        <w:tc>
          <w:tcPr>
            <w:tcW w:w="1418" w:type="dxa"/>
          </w:tcPr>
          <w:p w:rsidR="009F5A55" w:rsidRDefault="009F5A55" w:rsidP="004C1052">
            <w:r>
              <w:rPr>
                <w:rFonts w:hint="eastAsia"/>
              </w:rPr>
              <w:t>RedisD</w:t>
            </w:r>
            <w:r>
              <w:t>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>
            <w:r>
              <w:rPr>
                <w:rFonts w:hint="eastAsia"/>
              </w:rPr>
              <w:t>PRParamEditor</w:t>
            </w:r>
          </w:p>
        </w:tc>
        <w:tc>
          <w:tcPr>
            <w:tcW w:w="1419" w:type="dxa"/>
          </w:tcPr>
          <w:p w:rsidR="009F5A55" w:rsidRDefault="009F5A55" w:rsidP="004C1052">
            <w:r>
              <w:rPr>
                <w:rFonts w:hint="eastAsia"/>
              </w:rPr>
              <w:t>可靠性参数编辑</w:t>
            </w:r>
          </w:p>
        </w:tc>
        <w:tc>
          <w:tcPr>
            <w:tcW w:w="1417" w:type="dxa"/>
          </w:tcPr>
          <w:p w:rsidR="009F5A55" w:rsidRDefault="009F5A55" w:rsidP="004C1052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9F5A55" w:rsidRDefault="009F5A55" w:rsidP="004C1052">
            <w:r>
              <w:t>created_PRModel</w:t>
            </w:r>
          </w:p>
        </w:tc>
        <w:tc>
          <w:tcPr>
            <w:tcW w:w="1418" w:type="dxa"/>
          </w:tcPr>
          <w:p w:rsidR="009F5A55" w:rsidRDefault="009F5A55" w:rsidP="004C1052">
            <w:r>
              <w:rPr>
                <w:rFonts w:hint="eastAsia"/>
              </w:rPr>
              <w:t>RedisDB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/>
        </w:tc>
        <w:tc>
          <w:tcPr>
            <w:tcW w:w="1419" w:type="dxa"/>
          </w:tcPr>
          <w:p w:rsidR="009F5A55" w:rsidRDefault="009F5A55" w:rsidP="004C1052"/>
        </w:tc>
        <w:tc>
          <w:tcPr>
            <w:tcW w:w="1417" w:type="dxa"/>
          </w:tcPr>
          <w:p w:rsidR="009F5A55" w:rsidRDefault="009F5A55" w:rsidP="004C1052"/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9F5A55" w:rsidRDefault="009F5A55" w:rsidP="004C1052">
            <w:r>
              <w:rPr>
                <w:rFonts w:hint="eastAsia"/>
              </w:rPr>
              <w:t>created</w:t>
            </w:r>
            <w:r>
              <w:t>_PRSettings</w:t>
            </w:r>
          </w:p>
        </w:tc>
        <w:tc>
          <w:tcPr>
            <w:tcW w:w="1418" w:type="dxa"/>
          </w:tcPr>
          <w:p w:rsidR="009F5A55" w:rsidRDefault="00CC0DB7" w:rsidP="004C1052">
            <w:r>
              <w:t xml:space="preserve">Xml </w:t>
            </w:r>
            <w:r w:rsidR="009F5A55">
              <w:t>File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r w:rsidRPr="006E4750">
              <w:t>PIBrowser</w:t>
            </w:r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可靠性指标浏览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created_RIResult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</w:t>
            </w:r>
            <w:r>
              <w:t>Map</w:t>
            </w:r>
          </w:p>
        </w:tc>
      </w:tr>
      <w:tr w:rsidR="006E4750" w:rsidTr="00DF59BB">
        <w:tc>
          <w:tcPr>
            <w:tcW w:w="1837" w:type="dxa"/>
          </w:tcPr>
          <w:p w:rsidR="006E4750" w:rsidRDefault="00E03D30" w:rsidP="006E4750">
            <w:r>
              <w:rPr>
                <w:rFonts w:hint="eastAsia"/>
              </w:rPr>
              <w:t>StateS</w:t>
            </w:r>
            <w:r w:rsidR="006E4750">
              <w:rPr>
                <w:rFonts w:hint="eastAsia"/>
              </w:rPr>
              <w:t>ample</w:t>
            </w:r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状态抽样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计算控制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</w:t>
            </w:r>
            <w:r>
              <w:t>_PRSettings</w:t>
            </w:r>
          </w:p>
        </w:tc>
        <w:tc>
          <w:tcPr>
            <w:tcW w:w="1418" w:type="dxa"/>
          </w:tcPr>
          <w:p w:rsidR="006E4750" w:rsidRDefault="006E4750" w:rsidP="006E4750">
            <w:r>
              <w:t xml:space="preserve">Xml </w:t>
            </w:r>
            <w:r>
              <w:rPr>
                <w:rFonts w:hint="eastAsia"/>
              </w:rPr>
              <w:t>File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/>
        </w:tc>
        <w:tc>
          <w:tcPr>
            <w:tcW w:w="1419" w:type="dxa"/>
          </w:tcPr>
          <w:p w:rsidR="006E4750" w:rsidRDefault="006E4750" w:rsidP="006E4750"/>
        </w:tc>
        <w:tc>
          <w:tcPr>
            <w:tcW w:w="1417" w:type="dxa"/>
          </w:tcPr>
          <w:p w:rsidR="006E4750" w:rsidRDefault="006E4750" w:rsidP="006E4750"/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</w:t>
            </w:r>
            <w:r>
              <w:t>_EstimateTask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ControlList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r>
              <w:rPr>
                <w:rFonts w:hint="eastAsia"/>
              </w:rPr>
              <w:t>State</w:t>
            </w:r>
            <w:r>
              <w:t>Estimate</w:t>
            </w:r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状态后</w:t>
            </w:r>
            <w:r>
              <w:t>评估软件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计算控制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</w:t>
            </w:r>
            <w:r>
              <w:t>_EstimateTask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ControlList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/>
        </w:tc>
        <w:tc>
          <w:tcPr>
            <w:tcW w:w="1419" w:type="dxa"/>
          </w:tcPr>
          <w:p w:rsidR="006E4750" w:rsidRDefault="006E4750" w:rsidP="006E4750"/>
        </w:tc>
        <w:tc>
          <w:tcPr>
            <w:tcW w:w="1417" w:type="dxa"/>
          </w:tcPr>
          <w:p w:rsidR="006E4750" w:rsidRDefault="006E4750" w:rsidP="006E4750"/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created_EsteimateResult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ControlMap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r>
              <w:rPr>
                <w:rFonts w:hint="eastAsia"/>
              </w:rPr>
              <w:t>ReliabilityIndex</w:t>
            </w:r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可靠性指标计算软件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计算控制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created_EsteimateResult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</w:t>
            </w:r>
            <w:r>
              <w:t>Map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/>
        </w:tc>
        <w:tc>
          <w:tcPr>
            <w:tcW w:w="1419" w:type="dxa"/>
          </w:tcPr>
          <w:p w:rsidR="006E4750" w:rsidRDefault="006E4750" w:rsidP="006E4750"/>
        </w:tc>
        <w:tc>
          <w:tcPr>
            <w:tcW w:w="1417" w:type="dxa"/>
          </w:tcPr>
          <w:p w:rsidR="006E4750" w:rsidRDefault="006E4750" w:rsidP="006E4750"/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created_RIResult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</w:t>
            </w:r>
            <w:r>
              <w:t>Map</w:t>
            </w:r>
          </w:p>
        </w:tc>
      </w:tr>
    </w:tbl>
    <w:p w:rsidR="004D7A2F" w:rsidRDefault="007C5144" w:rsidP="004D7A2F">
      <w:r>
        <w:rPr>
          <w:rFonts w:hint="eastAsia"/>
        </w:rPr>
        <w:t>*流向总线为输出，否则为输入</w:t>
      </w:r>
    </w:p>
    <w:p w:rsidR="005E4FF8" w:rsidRDefault="00405F04" w:rsidP="004D7A2F">
      <w:r>
        <w:rPr>
          <w:rFonts w:hint="eastAsia"/>
        </w:rPr>
        <w:t>为了明确表达内容代码的含义</w:t>
      </w:r>
      <w:r w:rsidR="00605E65">
        <w:rPr>
          <w:rFonts w:hint="eastAsia"/>
        </w:rPr>
        <w:t>,怎家内容代码的可读性</w:t>
      </w:r>
      <w:r>
        <w:rPr>
          <w:rFonts w:hint="eastAsia"/>
        </w:rPr>
        <w:t>，</w:t>
      </w:r>
      <w:r w:rsidR="00BC2496">
        <w:t>内容代码的</w:t>
      </w:r>
      <w:r>
        <w:rPr>
          <w:rFonts w:hint="eastAsia"/>
        </w:rPr>
        <w:t>定义</w:t>
      </w:r>
      <w:r>
        <w:t>参考IEC6</w:t>
      </w:r>
      <w:r w:rsidR="005E4FF8">
        <w:rPr>
          <w:rFonts w:hint="eastAsia"/>
        </w:rPr>
        <w:t>1</w:t>
      </w:r>
      <w:r>
        <w:rPr>
          <w:rFonts w:hint="eastAsia"/>
        </w:rPr>
        <w:t>968</w:t>
      </w:r>
      <w:r>
        <w:t>消息</w:t>
      </w:r>
      <w:r>
        <w:rPr>
          <w:rFonts w:hint="eastAsia"/>
        </w:rPr>
        <w:t>体的设计，由动词+名词表达。</w:t>
      </w:r>
      <w:r w:rsidR="005E4FF8">
        <w:rPr>
          <w:rFonts w:hint="eastAsia"/>
        </w:rPr>
        <w:t>IEC61968动词列表如下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请求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应答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事件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get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 xml:space="preserve"> 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none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create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t>created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update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updated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cancel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canceled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close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closed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delete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deleted</w:t>
            </w:r>
          </w:p>
        </w:tc>
      </w:tr>
    </w:tbl>
    <w:p w:rsidR="005E4FF8" w:rsidRPr="004D7A2F" w:rsidRDefault="005E4FF8" w:rsidP="004D7A2F"/>
    <w:p w:rsidR="00285CED" w:rsidRDefault="00B76D4C">
      <w:pPr>
        <w:pStyle w:val="1"/>
        <w:ind w:left="360" w:hanging="360"/>
      </w:pPr>
      <w:r>
        <w:rPr>
          <w:rFonts w:hint="eastAsia"/>
        </w:rPr>
        <w:t>逻辑视图</w:t>
      </w:r>
      <w:bookmarkEnd w:id="1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285CED" w:rsidRDefault="00B76D4C">
      <w:pPr>
        <w:pStyle w:val="2"/>
      </w:pPr>
      <w:bookmarkStart w:id="11" w:name="_Toc498832887"/>
      <w:r>
        <w:rPr>
          <w:rFonts w:hint="eastAsia"/>
        </w:rPr>
        <w:t>概述</w:t>
      </w:r>
      <w:bookmarkEnd w:id="11"/>
    </w:p>
    <w:p w:rsidR="006647B9" w:rsidRPr="00921FBD" w:rsidRDefault="006647B9" w:rsidP="006647B9">
      <w:pPr>
        <w:ind w:firstLineChars="200" w:firstLine="400"/>
      </w:pPr>
      <w:bookmarkStart w:id="12" w:name="_Toc498832888"/>
      <w:r>
        <w:rPr>
          <w:rFonts w:hint="eastAsia"/>
        </w:rPr>
        <w:t>分布式计算框架，底层通信和数据缓存由基于redis集群，redisson客户端，数据总线模块（</w:t>
      </w:r>
      <w:r w:rsidRPr="00921FBD">
        <w:t>ZhongNDRedisDF</w:t>
      </w:r>
      <w:r>
        <w:rPr>
          <w:rFonts w:hint="eastAsia"/>
        </w:rPr>
        <w:t>，</w:t>
      </w:r>
      <w:r w:rsidRPr="00921FBD">
        <w:t>ZhongNDRedisADF</w:t>
      </w:r>
      <w:r>
        <w:rPr>
          <w:rFonts w:hint="eastAsia"/>
        </w:rPr>
        <w:t>），内存数据库(</w:t>
      </w:r>
      <w:r w:rsidRPr="008C5617">
        <w:t>ZhongNDMemDB</w:t>
      </w:r>
      <w:r>
        <w:t>)</w:t>
      </w:r>
      <w:r>
        <w:rPr>
          <w:rFonts w:hint="eastAsia"/>
        </w:rPr>
        <w:t>，对上为业务应用提供</w:t>
      </w:r>
      <w:r w:rsidR="00241DBF">
        <w:rPr>
          <w:rFonts w:hint="eastAsia"/>
        </w:rPr>
        <w:t>自律分算计算节点控制模块(ei-ads-core),其中包括三个包：</w:t>
      </w:r>
      <w:r>
        <w:rPr>
          <w:rFonts w:hint="eastAsia"/>
        </w:rPr>
        <w:t>自律控制</w:t>
      </w:r>
      <w:r w:rsidR="00056DFC">
        <w:rPr>
          <w:rFonts w:hint="eastAsia"/>
        </w:rPr>
        <w:t>包</w:t>
      </w:r>
      <w:r>
        <w:rPr>
          <w:rFonts w:hint="eastAsia"/>
        </w:rPr>
        <w:t>（acp），自律数据域</w:t>
      </w:r>
      <w:r w:rsidR="00056DFC">
        <w:rPr>
          <w:rFonts w:hint="eastAsia"/>
        </w:rPr>
        <w:t>包</w:t>
      </w:r>
      <w:r>
        <w:rPr>
          <w:rFonts w:hint="eastAsia"/>
        </w:rPr>
        <w:t>（adf），应用容器</w:t>
      </w:r>
      <w:r w:rsidR="00056DFC">
        <w:rPr>
          <w:rFonts w:hint="eastAsia"/>
        </w:rPr>
        <w:t>包</w:t>
      </w:r>
      <w:r>
        <w:rPr>
          <w:rFonts w:hint="eastAsia"/>
        </w:rPr>
        <w:t>(apl</w:t>
      </w:r>
      <w:r>
        <w:t>)</w:t>
      </w:r>
      <w:r w:rsidR="0085251C">
        <w:rPr>
          <w:rFonts w:hint="eastAsia"/>
        </w:rPr>
        <w:t>。redis和redisson由第三方提供。数据总线和内存数据库的设计见自律分散体系架构设计文件等文</w:t>
      </w:r>
      <w:r w:rsidR="0085251C">
        <w:rPr>
          <w:rFonts w:hint="eastAsia"/>
        </w:rPr>
        <w:lastRenderedPageBreak/>
        <w:t>档。本部分主要描述支撑业务应用的分布式计算相关模块的设计。</w:t>
      </w:r>
    </w:p>
    <w:p w:rsidR="00285CED" w:rsidRDefault="00B76D4C">
      <w:pPr>
        <w:pStyle w:val="2"/>
      </w:pPr>
      <w:r>
        <w:rPr>
          <w:rFonts w:hint="eastAsia"/>
        </w:rPr>
        <w:t>在构架方面具有重要意义的设计包</w:t>
      </w:r>
      <w:bookmarkEnd w:id="12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t xml:space="preserve"> </w:t>
      </w:r>
    </w:p>
    <w:p w:rsidR="00285CED" w:rsidRDefault="00B76D4C" w:rsidP="005763C2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6D2706" w:rsidRDefault="006D2706" w:rsidP="006D2706">
      <w:pPr>
        <w:pStyle w:val="3"/>
        <w:rPr>
          <w:i w:val="0"/>
        </w:rPr>
      </w:pPr>
      <w:bookmarkStart w:id="13" w:name="_Toc498832889"/>
      <w:r w:rsidRPr="006D2706">
        <w:rPr>
          <w:rFonts w:hint="eastAsia"/>
          <w:i w:val="0"/>
        </w:rPr>
        <w:t>自律控制包（acp）</w:t>
      </w:r>
    </w:p>
    <w:p w:rsidR="006D2706" w:rsidRPr="006D2706" w:rsidRDefault="006D2706" w:rsidP="006D2706"/>
    <w:p w:rsidR="006D2706" w:rsidRPr="006D2706" w:rsidRDefault="006D2706">
      <w:pPr>
        <w:pStyle w:val="3"/>
        <w:rPr>
          <w:i w:val="0"/>
        </w:rPr>
      </w:pPr>
      <w:r w:rsidRPr="006D2706">
        <w:rPr>
          <w:rFonts w:hint="eastAsia"/>
          <w:i w:val="0"/>
        </w:rPr>
        <w:t>自律数据域包（adf）</w:t>
      </w:r>
    </w:p>
    <w:p w:rsidR="006D2706" w:rsidRPr="006D2706" w:rsidRDefault="006D2706">
      <w:pPr>
        <w:pStyle w:val="3"/>
        <w:rPr>
          <w:i w:val="0"/>
        </w:rPr>
      </w:pPr>
      <w:r w:rsidRPr="006D2706">
        <w:rPr>
          <w:rFonts w:hint="eastAsia"/>
          <w:i w:val="0"/>
        </w:rPr>
        <w:t>应用容器包(apl</w:t>
      </w:r>
      <w:r w:rsidRPr="006D2706">
        <w:rPr>
          <w:i w:val="0"/>
        </w:rPr>
        <w:t>)</w:t>
      </w:r>
    </w:p>
    <w:p w:rsidR="00285CED" w:rsidRDefault="00B76D4C">
      <w:pPr>
        <w:pStyle w:val="1"/>
        <w:ind w:left="360" w:hanging="360"/>
      </w:pPr>
      <w:r>
        <w:rPr>
          <w:rFonts w:hint="eastAsia"/>
        </w:rPr>
        <w:t>进程视图</w:t>
      </w:r>
      <w:bookmarkEnd w:id="13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B92E89" w:rsidRDefault="00B92E89" w:rsidP="00B92E89">
      <w:pPr>
        <w:pStyle w:val="1"/>
        <w:ind w:left="360" w:hanging="360"/>
      </w:pPr>
      <w:bookmarkStart w:id="14" w:name="_Toc498832891"/>
      <w:r>
        <w:rPr>
          <w:rFonts w:hint="eastAsia"/>
        </w:rPr>
        <w:t>接口设计</w:t>
      </w:r>
    </w:p>
    <w:p w:rsidR="00A43D1E" w:rsidRPr="00A43D1E" w:rsidRDefault="00A43D1E" w:rsidP="00A43D1E"/>
    <w:p w:rsidR="00A43D1E" w:rsidRDefault="00A43D1E" w:rsidP="00A43D1E">
      <w:pPr>
        <w:pStyle w:val="2"/>
      </w:pPr>
      <w:r>
        <w:rPr>
          <w:rFonts w:hint="eastAsia"/>
        </w:rPr>
        <w:t>用户接口</w:t>
      </w:r>
    </w:p>
    <w:p w:rsidR="00A43D1E" w:rsidRPr="00A43D1E" w:rsidRDefault="00A43D1E" w:rsidP="00A43D1E">
      <w:r>
        <w:rPr>
          <w:rFonts w:hint="eastAsia"/>
        </w:rPr>
        <w:t>用户接口主要再人机交互模块进行说明，但本设计文档不涉及人机交互模块的设计，只列出功能需求，并说明与数据总线以及分布式计算框架间见的消息约定。</w:t>
      </w:r>
    </w:p>
    <w:p w:rsidR="00A43D1E" w:rsidRDefault="00A43D1E">
      <w:pPr>
        <w:pStyle w:val="2"/>
      </w:pPr>
      <w:r>
        <w:rPr>
          <w:rFonts w:hint="eastAsia"/>
        </w:rPr>
        <w:t>内部接口</w:t>
      </w:r>
    </w:p>
    <w:p w:rsidR="00795041" w:rsidRDefault="00795041" w:rsidP="00795041">
      <w:r>
        <w:rPr>
          <w:rFonts w:hint="eastAsia"/>
        </w:rPr>
        <w:t>算法调度</w:t>
      </w:r>
      <w:r w:rsidR="00022C24">
        <w:rPr>
          <w:rFonts w:hint="eastAsia"/>
        </w:rPr>
        <w:t>内部</w:t>
      </w:r>
      <w:r>
        <w:rPr>
          <w:rFonts w:hint="eastAsia"/>
        </w:rPr>
        <w:t>接口如下：</w:t>
      </w:r>
    </w:p>
    <w:tbl>
      <w:tblPr>
        <w:tblStyle w:val="af1"/>
        <w:tblW w:w="9350" w:type="dxa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022C24" w:rsidRPr="0061490A" w:rsidTr="00022C24">
        <w:trPr>
          <w:trHeight w:val="465"/>
        </w:trPr>
        <w:tc>
          <w:tcPr>
            <w:tcW w:w="2122" w:type="dxa"/>
          </w:tcPr>
          <w:p w:rsidR="00022C24" w:rsidRPr="0061490A" w:rsidRDefault="00022C24" w:rsidP="004C22F8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接口名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描述</w:t>
            </w:r>
          </w:p>
        </w:tc>
      </w:tr>
      <w:tr w:rsidR="00022C24" w:rsidRPr="0061490A" w:rsidTr="00022C24">
        <w:trPr>
          <w:trHeight w:val="261"/>
        </w:trPr>
        <w:tc>
          <w:tcPr>
            <w:tcW w:w="2122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</w:t>
            </w:r>
            <w:r>
              <w:rPr>
                <w:rFonts w:hAnsi="宋体"/>
                <w:szCs w:val="21"/>
              </w:rPr>
              <w:t>Subscribe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计算任务订阅接口</w:t>
            </w:r>
          </w:p>
        </w:tc>
      </w:tr>
      <w:tr w:rsidR="00022C24" w:rsidRPr="0061490A" w:rsidTr="00022C24">
        <w:trPr>
          <w:trHeight w:val="211"/>
        </w:trPr>
        <w:tc>
          <w:tcPr>
            <w:tcW w:w="2122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TaskPublisher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计算任务发布接口</w:t>
            </w:r>
          </w:p>
        </w:tc>
      </w:tr>
      <w:tr w:rsidR="007D56BF" w:rsidRPr="0061490A" w:rsidTr="00022C24">
        <w:trPr>
          <w:trHeight w:val="211"/>
        </w:trPr>
        <w:tc>
          <w:tcPr>
            <w:tcW w:w="2122" w:type="dxa"/>
          </w:tcPr>
          <w:p w:rsidR="007D56BF" w:rsidRDefault="007D56BF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TaskExecuter</w:t>
            </w:r>
          </w:p>
        </w:tc>
        <w:tc>
          <w:tcPr>
            <w:tcW w:w="7228" w:type="dxa"/>
          </w:tcPr>
          <w:p w:rsidR="007D56BF" w:rsidRDefault="007D56BF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计算任务执行接口</w:t>
            </w:r>
          </w:p>
        </w:tc>
      </w:tr>
    </w:tbl>
    <w:p w:rsidR="00795041" w:rsidRPr="00795041" w:rsidRDefault="00795041" w:rsidP="00795041"/>
    <w:p w:rsidR="00921FBD" w:rsidRDefault="00921FBD">
      <w:pPr>
        <w:pStyle w:val="2"/>
      </w:pPr>
      <w:r>
        <w:rPr>
          <w:rFonts w:hint="eastAsia"/>
        </w:rPr>
        <w:t>外部接口</w:t>
      </w:r>
    </w:p>
    <w:p w:rsidR="006647B9" w:rsidRDefault="009D44E5" w:rsidP="006647B9">
      <w:r>
        <w:rPr>
          <w:rFonts w:hint="eastAsia"/>
        </w:rPr>
        <w:t>分布式计算框架一个重要功能是为业务应用提供处理环境，包括消息接收，数据下载，数据上传，结算任务的分解，结算结果合并。本部分以实现可靠性计算为例，对业务应用需要提供的数据输入和输出进行约定。可靠性计算主要划分</w:t>
      </w:r>
      <w:r w:rsidR="00AE7977">
        <w:rPr>
          <w:rFonts w:hint="eastAsia"/>
        </w:rPr>
        <w:t>如下表所示。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6"/>
        <w:gridCol w:w="2182"/>
        <w:gridCol w:w="2903"/>
        <w:gridCol w:w="2449"/>
      </w:tblGrid>
      <w:tr w:rsidR="001E1EA2" w:rsidTr="001E1EA2">
        <w:tc>
          <w:tcPr>
            <w:tcW w:w="1555" w:type="dxa"/>
          </w:tcPr>
          <w:p w:rsidR="001E1EA2" w:rsidRDefault="001E1EA2" w:rsidP="006647B9">
            <w:r>
              <w:rPr>
                <w:rFonts w:hint="eastAsia"/>
              </w:rPr>
              <w:t>模块名称</w:t>
            </w:r>
          </w:p>
        </w:tc>
        <w:tc>
          <w:tcPr>
            <w:tcW w:w="2268" w:type="dxa"/>
          </w:tcPr>
          <w:p w:rsidR="001E1EA2" w:rsidRDefault="001E1EA2" w:rsidP="006647B9">
            <w:r>
              <w:rPr>
                <w:rFonts w:hint="eastAsia"/>
              </w:rPr>
              <w:t>模型描述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模块功能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说明</w:t>
            </w:r>
          </w:p>
        </w:tc>
      </w:tr>
      <w:tr w:rsidR="001E1EA2" w:rsidTr="001E1EA2">
        <w:tc>
          <w:tcPr>
            <w:tcW w:w="1555" w:type="dxa"/>
          </w:tcPr>
          <w:p w:rsidR="001E1EA2" w:rsidRDefault="001E1EA2" w:rsidP="006647B9">
            <w:r>
              <w:rPr>
                <w:rFonts w:hint="eastAsia"/>
              </w:rPr>
              <w:t>BPALoader</w:t>
            </w:r>
          </w:p>
        </w:tc>
        <w:tc>
          <w:tcPr>
            <w:tcW w:w="2268" w:type="dxa"/>
          </w:tcPr>
          <w:p w:rsidR="001E1EA2" w:rsidRPr="001E1EA2" w:rsidRDefault="001E1EA2" w:rsidP="006647B9">
            <w:r w:rsidRPr="001E1EA2">
              <w:rPr>
                <w:rFonts w:hint="eastAsia"/>
              </w:rPr>
              <w:t>BPA模型加载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将BPA格式的文件转换为BPA内存模型。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BPA模型文件</w:t>
            </w:r>
            <w:r w:rsidRPr="00AE7977">
              <w:t>RTS79.dat</w:t>
            </w:r>
            <w:r>
              <w:rPr>
                <w:rFonts w:hint="eastAsia"/>
              </w:rPr>
              <w:t>，</w:t>
            </w:r>
            <w:r w:rsidRPr="00AE7977">
              <w:t>RTS79.swi</w:t>
            </w:r>
          </w:p>
        </w:tc>
      </w:tr>
      <w:tr w:rsidR="001E1EA2" w:rsidTr="001E1EA2">
        <w:tc>
          <w:tcPr>
            <w:tcW w:w="1555" w:type="dxa"/>
          </w:tcPr>
          <w:p w:rsidR="001E1EA2" w:rsidRDefault="001E1EA2" w:rsidP="006647B9">
            <w:r>
              <w:t>BPA2PR</w:t>
            </w:r>
          </w:p>
        </w:tc>
        <w:tc>
          <w:tcPr>
            <w:tcW w:w="2268" w:type="dxa"/>
          </w:tcPr>
          <w:p w:rsidR="001E1EA2" w:rsidRDefault="001E1EA2" w:rsidP="006647B9">
            <w:r>
              <w:rPr>
                <w:rFonts w:hint="eastAsia"/>
              </w:rPr>
              <w:t>PR模型加载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BPA内存模型转换为PR内存模型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模型转换依赖于可靠性计算参数文件，此文件为xml格式</w:t>
            </w:r>
          </w:p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rPr>
                <w:rFonts w:hint="eastAsia"/>
              </w:rPr>
              <w:t>S</w:t>
            </w:r>
            <w:r>
              <w:t>tateSample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状态</w:t>
            </w:r>
            <w:r>
              <w:t>抽样软件</w:t>
            </w:r>
          </w:p>
        </w:tc>
        <w:tc>
          <w:tcPr>
            <w:tcW w:w="3020" w:type="dxa"/>
          </w:tcPr>
          <w:p w:rsidR="009C552D" w:rsidRDefault="009C552D" w:rsidP="006647B9">
            <w:r>
              <w:rPr>
                <w:rFonts w:hint="eastAsia"/>
              </w:rPr>
              <w:t>通过模特卡罗等方法计算出状态</w:t>
            </w:r>
            <w:r>
              <w:t>抽样集合</w:t>
            </w:r>
          </w:p>
        </w:tc>
        <w:tc>
          <w:tcPr>
            <w:tcW w:w="2507" w:type="dxa"/>
          </w:tcPr>
          <w:p w:rsidR="009C552D" w:rsidRDefault="009C552D" w:rsidP="006647B9"/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t>StateEstimate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状态后</w:t>
            </w:r>
            <w:r>
              <w:t>评估软件</w:t>
            </w:r>
          </w:p>
        </w:tc>
        <w:tc>
          <w:tcPr>
            <w:tcW w:w="3020" w:type="dxa"/>
          </w:tcPr>
          <w:p w:rsidR="009C552D" w:rsidRDefault="009C552D" w:rsidP="006647B9"/>
        </w:tc>
        <w:tc>
          <w:tcPr>
            <w:tcW w:w="2507" w:type="dxa"/>
          </w:tcPr>
          <w:p w:rsidR="009C552D" w:rsidRDefault="009C552D" w:rsidP="006647B9"/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rPr>
                <w:rFonts w:hint="eastAsia"/>
              </w:rPr>
              <w:lastRenderedPageBreak/>
              <w:t>ReliabilityIndex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可靠性</w:t>
            </w:r>
            <w:r>
              <w:t>指标计算软件</w:t>
            </w:r>
          </w:p>
        </w:tc>
        <w:tc>
          <w:tcPr>
            <w:tcW w:w="3020" w:type="dxa"/>
          </w:tcPr>
          <w:p w:rsidR="009C552D" w:rsidRDefault="009C552D" w:rsidP="006647B9"/>
        </w:tc>
        <w:tc>
          <w:tcPr>
            <w:tcW w:w="2507" w:type="dxa"/>
          </w:tcPr>
          <w:p w:rsidR="009C552D" w:rsidRDefault="009C552D" w:rsidP="006647B9"/>
        </w:tc>
      </w:tr>
    </w:tbl>
    <w:p w:rsidR="00AE7977" w:rsidRPr="006647B9" w:rsidRDefault="00AE7977" w:rsidP="006647B9"/>
    <w:p w:rsidR="009D44E5" w:rsidRDefault="00D10624" w:rsidP="009D44E5">
      <w:pPr>
        <w:pStyle w:val="3"/>
        <w:rPr>
          <w:i w:val="0"/>
        </w:rPr>
      </w:pPr>
      <w:r w:rsidRPr="007B100C">
        <w:rPr>
          <w:rFonts w:hint="eastAsia"/>
          <w:i w:val="0"/>
        </w:rPr>
        <w:t>BPA模型加载（BPALoader）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A56173" w:rsidRPr="00A56173" w:rsidTr="00C81DB8">
        <w:tc>
          <w:tcPr>
            <w:tcW w:w="1363" w:type="dxa"/>
            <w:vAlign w:val="center"/>
          </w:tcPr>
          <w:p w:rsidR="00DA3B28" w:rsidRPr="00A56173" w:rsidRDefault="00DA3B28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模块名称</w:t>
            </w:r>
          </w:p>
        </w:tc>
        <w:tc>
          <w:tcPr>
            <w:tcW w:w="1421" w:type="dxa"/>
            <w:vAlign w:val="center"/>
          </w:tcPr>
          <w:p w:rsidR="00DA3B28" w:rsidRPr="00A56173" w:rsidRDefault="00DA3B28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输入参数</w:t>
            </w:r>
          </w:p>
        </w:tc>
        <w:tc>
          <w:tcPr>
            <w:tcW w:w="1322" w:type="dxa"/>
            <w:vAlign w:val="center"/>
          </w:tcPr>
          <w:p w:rsidR="00DA3B28" w:rsidRPr="00A56173" w:rsidRDefault="00DA3B28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输出参数</w:t>
            </w:r>
          </w:p>
        </w:tc>
        <w:tc>
          <w:tcPr>
            <w:tcW w:w="5244" w:type="dxa"/>
            <w:vAlign w:val="center"/>
          </w:tcPr>
          <w:p w:rsidR="00DA3B28" w:rsidRPr="00A56173" w:rsidRDefault="00DA3B28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调用方式</w:t>
            </w:r>
          </w:p>
        </w:tc>
      </w:tr>
      <w:tr w:rsidR="00A56173" w:rsidRPr="00A56173" w:rsidTr="00C81DB8">
        <w:tc>
          <w:tcPr>
            <w:tcW w:w="1363" w:type="dxa"/>
            <w:vAlign w:val="center"/>
          </w:tcPr>
          <w:p w:rsidR="00DA3B28" w:rsidRPr="00A56173" w:rsidRDefault="00DA3B28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BPALoader</w:t>
            </w:r>
          </w:p>
        </w:tc>
        <w:tc>
          <w:tcPr>
            <w:tcW w:w="1421" w:type="dxa"/>
            <w:vAlign w:val="center"/>
          </w:tcPr>
          <w:p w:rsidR="00DA3B28" w:rsidRPr="00A56173" w:rsidRDefault="00DA3B28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swi和dat文件</w:t>
            </w:r>
          </w:p>
        </w:tc>
        <w:tc>
          <w:tcPr>
            <w:tcW w:w="1322" w:type="dxa"/>
            <w:vAlign w:val="center"/>
          </w:tcPr>
          <w:p w:rsidR="00DA3B28" w:rsidRPr="00A56173" w:rsidRDefault="00B47FDA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内存数据库，数据库dbentry为</w:t>
            </w:r>
            <w:r w:rsidRPr="00A56173">
              <w:rPr>
                <w:color w:val="FF0000"/>
              </w:rPr>
              <w:t>MemDB.Bpa</w:t>
            </w:r>
          </w:p>
        </w:tc>
        <w:tc>
          <w:tcPr>
            <w:tcW w:w="5244" w:type="dxa"/>
            <w:vAlign w:val="center"/>
          </w:tcPr>
          <w:p w:rsidR="00DA3B28" w:rsidRDefault="00DA3B28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命令行方式，swi和data文件路径通过参数指定</w:t>
            </w:r>
            <w:r w:rsidR="004E25DC" w:rsidRPr="00A56173">
              <w:rPr>
                <w:rFonts w:hint="eastAsia"/>
                <w:color w:val="FF0000"/>
              </w:rPr>
              <w:t>,文件路径为绝对路径</w:t>
            </w:r>
          </w:p>
          <w:p w:rsidR="004E444B" w:rsidRDefault="004E444B" w:rsidP="001E1EA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BPALoader</w:t>
            </w:r>
            <w:r w:rsidRPr="00A56173">
              <w:rPr>
                <w:color w:val="FF0000"/>
              </w:rPr>
              <w:t xml:space="preserve"> </w:t>
            </w:r>
            <w:r w:rsidR="0077748C" w:rsidRPr="00A56173">
              <w:rPr>
                <w:color w:val="FF0000"/>
              </w:rPr>
              <w:t xml:space="preserve">RunPath </w:t>
            </w:r>
            <w:r w:rsidR="00924659">
              <w:rPr>
                <w:color w:val="FF0000"/>
              </w:rPr>
              <w:t>BpaDatFile BpaSwiFile</w:t>
            </w:r>
            <w:r w:rsidR="00924659">
              <w:rPr>
                <w:rFonts w:hint="eastAsia"/>
                <w:color w:val="FF0000"/>
              </w:rPr>
              <w:t>。</w:t>
            </w:r>
          </w:p>
          <w:p w:rsidR="00DA3B28" w:rsidRPr="00A56173" w:rsidRDefault="00924659" w:rsidP="000D639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例：</w:t>
            </w:r>
            <w:r w:rsidR="00DA3B28" w:rsidRPr="00A56173">
              <w:rPr>
                <w:rFonts w:hint="eastAsia"/>
                <w:color w:val="FF0000"/>
              </w:rPr>
              <w:t>BPALoader</w:t>
            </w:r>
            <w:r w:rsidR="00DA3B28" w:rsidRPr="00A56173">
              <w:rPr>
                <w:color w:val="FF0000"/>
              </w:rPr>
              <w:t xml:space="preserve"> </w:t>
            </w:r>
            <w:r w:rsidR="000D6394">
              <w:rPr>
                <w:color w:val="FF0000"/>
              </w:rPr>
              <w:t>E:\Bin</w:t>
            </w:r>
            <w:r w:rsidR="00D1461F" w:rsidRPr="00A56173">
              <w:rPr>
                <w:color w:val="FF0000"/>
              </w:rPr>
              <w:t xml:space="preserve"> </w:t>
            </w:r>
            <w:r w:rsidR="004E25DC" w:rsidRPr="00A56173">
              <w:rPr>
                <w:color w:val="FF0000"/>
              </w:rPr>
              <w:t>E:</w:t>
            </w:r>
            <w:r w:rsidR="004E25DC" w:rsidRPr="00A56173">
              <w:rPr>
                <w:rFonts w:hint="eastAsia"/>
                <w:color w:val="FF0000"/>
              </w:rPr>
              <w:t>/</w:t>
            </w:r>
            <w:r w:rsidR="004E25DC" w:rsidRPr="00A56173">
              <w:rPr>
                <w:color w:val="FF0000"/>
              </w:rPr>
              <w:t>data</w:t>
            </w:r>
            <w:r w:rsidR="004E25DC" w:rsidRPr="00A56173">
              <w:rPr>
                <w:rFonts w:hint="eastAsia"/>
                <w:color w:val="FF0000"/>
              </w:rPr>
              <w:t>/</w:t>
            </w:r>
            <w:r w:rsidR="004E25DC" w:rsidRPr="00A56173">
              <w:rPr>
                <w:color w:val="FF0000"/>
              </w:rPr>
              <w:t>RTS79</w:t>
            </w:r>
            <w:r w:rsidR="004E25DC" w:rsidRPr="00A56173">
              <w:rPr>
                <w:rFonts w:hint="eastAsia"/>
                <w:color w:val="FF0000"/>
              </w:rPr>
              <w:t>/</w:t>
            </w:r>
            <w:r w:rsidR="00DA3B28" w:rsidRPr="00A56173">
              <w:rPr>
                <w:color w:val="FF0000"/>
              </w:rPr>
              <w:t>RTS79.dat</w:t>
            </w:r>
            <w:r w:rsidR="00DA3B28" w:rsidRPr="00A56173">
              <w:rPr>
                <w:rFonts w:hint="eastAsia"/>
                <w:color w:val="FF0000"/>
              </w:rPr>
              <w:t xml:space="preserve"> </w:t>
            </w:r>
            <w:r w:rsidR="004E25DC" w:rsidRPr="00A56173">
              <w:rPr>
                <w:color w:val="FF0000"/>
              </w:rPr>
              <w:t>E:</w:t>
            </w:r>
            <w:r w:rsidR="004E25DC" w:rsidRPr="00A56173">
              <w:rPr>
                <w:rFonts w:hint="eastAsia"/>
                <w:color w:val="FF0000"/>
              </w:rPr>
              <w:t>/</w:t>
            </w:r>
            <w:r w:rsidR="004E25DC" w:rsidRPr="00A56173">
              <w:rPr>
                <w:color w:val="FF0000"/>
              </w:rPr>
              <w:t>data</w:t>
            </w:r>
            <w:r w:rsidR="004E25DC" w:rsidRPr="00A56173">
              <w:rPr>
                <w:rFonts w:hint="eastAsia"/>
                <w:color w:val="FF0000"/>
              </w:rPr>
              <w:t>/</w:t>
            </w:r>
            <w:r w:rsidR="004E25DC" w:rsidRPr="00A56173">
              <w:rPr>
                <w:color w:val="FF0000"/>
              </w:rPr>
              <w:t>RTS79</w:t>
            </w:r>
            <w:r w:rsidR="004E25DC" w:rsidRPr="00A56173">
              <w:rPr>
                <w:rFonts w:hint="eastAsia"/>
                <w:color w:val="FF0000"/>
              </w:rPr>
              <w:t>/</w:t>
            </w:r>
            <w:r w:rsidR="00DA3B28" w:rsidRPr="00A56173">
              <w:rPr>
                <w:color w:val="FF0000"/>
              </w:rPr>
              <w:t>RTS79.swi</w:t>
            </w:r>
          </w:p>
        </w:tc>
      </w:tr>
    </w:tbl>
    <w:p w:rsidR="001E1EA2" w:rsidRPr="001E1EA2" w:rsidRDefault="001E1EA2" w:rsidP="001E1EA2"/>
    <w:p w:rsidR="00C06246" w:rsidRDefault="00C06246">
      <w:pPr>
        <w:pStyle w:val="3"/>
        <w:rPr>
          <w:i w:val="0"/>
        </w:rPr>
      </w:pPr>
      <w:r w:rsidRPr="00C06246">
        <w:rPr>
          <w:rFonts w:hint="eastAsia"/>
          <w:i w:val="0"/>
        </w:rPr>
        <w:t>PR模型加载（</w:t>
      </w:r>
      <w:r w:rsidRPr="00C06246">
        <w:rPr>
          <w:i w:val="0"/>
        </w:rPr>
        <w:t>BPA2PR</w:t>
      </w:r>
      <w:r w:rsidRPr="00C06246">
        <w:rPr>
          <w:rFonts w:hint="eastAsia"/>
          <w:i w:val="0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C06246" w:rsidTr="00176766">
        <w:tc>
          <w:tcPr>
            <w:tcW w:w="1363" w:type="dxa"/>
            <w:vAlign w:val="center"/>
          </w:tcPr>
          <w:p w:rsidR="00C06246" w:rsidRDefault="00C06246" w:rsidP="004C22F8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  <w:vAlign w:val="center"/>
          </w:tcPr>
          <w:p w:rsidR="00C06246" w:rsidRDefault="00C06246" w:rsidP="004C22F8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  <w:vAlign w:val="center"/>
          </w:tcPr>
          <w:p w:rsidR="00C06246" w:rsidRDefault="00C06246" w:rsidP="004C22F8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  <w:vAlign w:val="center"/>
          </w:tcPr>
          <w:p w:rsidR="00C06246" w:rsidRDefault="00C06246" w:rsidP="004C22F8">
            <w:r>
              <w:rPr>
                <w:rFonts w:hint="eastAsia"/>
              </w:rPr>
              <w:t>调用方式</w:t>
            </w:r>
          </w:p>
        </w:tc>
      </w:tr>
      <w:tr w:rsidR="00A81F2F" w:rsidRPr="00A81F2F" w:rsidTr="00176766">
        <w:tc>
          <w:tcPr>
            <w:tcW w:w="1363" w:type="dxa"/>
            <w:vAlign w:val="center"/>
          </w:tcPr>
          <w:p w:rsidR="00C06246" w:rsidRPr="00A81F2F" w:rsidRDefault="00C06246" w:rsidP="004C22F8">
            <w:pPr>
              <w:rPr>
                <w:color w:val="FF0000"/>
              </w:rPr>
            </w:pPr>
            <w:r w:rsidRPr="00A81F2F">
              <w:rPr>
                <w:color w:val="FF0000"/>
              </w:rPr>
              <w:t>BPA2PR</w:t>
            </w:r>
          </w:p>
        </w:tc>
        <w:tc>
          <w:tcPr>
            <w:tcW w:w="1421" w:type="dxa"/>
            <w:vAlign w:val="center"/>
          </w:tcPr>
          <w:p w:rsidR="00C06246" w:rsidRPr="00A81F2F" w:rsidRDefault="00C06246" w:rsidP="004C22F8">
            <w:pPr>
              <w:rPr>
                <w:color w:val="FF0000"/>
              </w:rPr>
            </w:pPr>
            <w:r w:rsidRPr="00A81F2F">
              <w:rPr>
                <w:color w:val="FF0000"/>
              </w:rPr>
              <w:t>MemDB.Bpa</w:t>
            </w:r>
            <w:r w:rsidRPr="00A81F2F">
              <w:rPr>
                <w:rFonts w:hint="eastAsia"/>
                <w:color w:val="FF0000"/>
              </w:rPr>
              <w:t>内存数据库</w:t>
            </w:r>
            <w:r w:rsidR="006053B1" w:rsidRPr="00A81F2F">
              <w:rPr>
                <w:rFonts w:hint="eastAsia"/>
                <w:color w:val="FF0000"/>
              </w:rPr>
              <w:t>，</w:t>
            </w:r>
          </w:p>
          <w:p w:rsidR="006053B1" w:rsidRPr="00A81F2F" w:rsidRDefault="006053B1" w:rsidP="004C22F8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可靠性参数文件，</w:t>
            </w:r>
          </w:p>
        </w:tc>
        <w:tc>
          <w:tcPr>
            <w:tcW w:w="1322" w:type="dxa"/>
            <w:vAlign w:val="center"/>
          </w:tcPr>
          <w:p w:rsidR="00C06246" w:rsidRPr="00A81F2F" w:rsidRDefault="00C06246" w:rsidP="004C22F8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内存数据库，数据库dbentry为</w:t>
            </w:r>
            <w:r w:rsidR="00E937A5" w:rsidRPr="00A81F2F">
              <w:rPr>
                <w:color w:val="FF0000"/>
              </w:rPr>
              <w:t>MemDB.PR</w:t>
            </w:r>
          </w:p>
        </w:tc>
        <w:tc>
          <w:tcPr>
            <w:tcW w:w="5244" w:type="dxa"/>
            <w:vAlign w:val="center"/>
          </w:tcPr>
          <w:p w:rsidR="00C06246" w:rsidRPr="00A81F2F" w:rsidRDefault="00C06246" w:rsidP="004C22F8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命令行方式，</w:t>
            </w:r>
            <w:r w:rsidR="003E303E" w:rsidRPr="00A81F2F">
              <w:rPr>
                <w:rFonts w:hint="eastAsia"/>
                <w:color w:val="FF0000"/>
              </w:rPr>
              <w:t>可靠性参数文件</w:t>
            </w:r>
            <w:r w:rsidR="00C51BC0" w:rsidRPr="00A81F2F">
              <w:rPr>
                <w:rFonts w:hint="eastAsia"/>
                <w:color w:val="FF0000"/>
              </w:rPr>
              <w:t>由输如</w:t>
            </w:r>
            <w:r w:rsidRPr="00A81F2F">
              <w:rPr>
                <w:rFonts w:hint="eastAsia"/>
                <w:color w:val="FF0000"/>
              </w:rPr>
              <w:t>参数指定,文件路径为绝对路径</w:t>
            </w:r>
          </w:p>
          <w:p w:rsidR="003F4941" w:rsidRPr="00A81F2F" w:rsidRDefault="003F4941" w:rsidP="003F4941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BPALoader</w:t>
            </w:r>
            <w:r w:rsidRPr="00A81F2F">
              <w:rPr>
                <w:color w:val="FF0000"/>
              </w:rPr>
              <w:t xml:space="preserve"> RunPath BpaDatFile BpaSwiFile</w:t>
            </w:r>
            <w:r w:rsidR="00A81F2F" w:rsidRPr="00A81F2F">
              <w:rPr>
                <w:color w:val="FF0000"/>
              </w:rPr>
              <w:t xml:space="preserve"> BpaRParamFile</w:t>
            </w:r>
          </w:p>
          <w:p w:rsidR="00C06246" w:rsidRPr="00A81F2F" w:rsidRDefault="003F4941" w:rsidP="00A81F2F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例：BPALoader</w:t>
            </w:r>
            <w:r w:rsidRPr="00A81F2F">
              <w:rPr>
                <w:color w:val="FF0000"/>
              </w:rPr>
              <w:t xml:space="preserve"> E:\Bin E: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data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RTS79.dat</w:t>
            </w:r>
            <w:r w:rsidRPr="00A81F2F">
              <w:rPr>
                <w:rFonts w:hint="eastAsia"/>
                <w:color w:val="FF0000"/>
              </w:rPr>
              <w:t xml:space="preserve"> </w:t>
            </w:r>
            <w:r w:rsidRPr="00A81F2F">
              <w:rPr>
                <w:color w:val="FF0000"/>
              </w:rPr>
              <w:t>E: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data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RTS79.swi E:\data\RTS79\RTS79.xml</w:t>
            </w:r>
          </w:p>
        </w:tc>
      </w:tr>
    </w:tbl>
    <w:p w:rsidR="00C06246" w:rsidRPr="00C06246" w:rsidRDefault="00C06246" w:rsidP="00C06246"/>
    <w:p w:rsidR="0040591D" w:rsidRDefault="0040591D">
      <w:pPr>
        <w:pStyle w:val="3"/>
        <w:rPr>
          <w:i w:val="0"/>
        </w:rPr>
      </w:pPr>
      <w:r w:rsidRPr="0040591D">
        <w:rPr>
          <w:rFonts w:hint="eastAsia"/>
          <w:i w:val="0"/>
        </w:rPr>
        <w:t>状态</w:t>
      </w:r>
      <w:r w:rsidRPr="0040591D">
        <w:rPr>
          <w:i w:val="0"/>
        </w:rPr>
        <w:t>抽样软件</w:t>
      </w:r>
      <w:r w:rsidRPr="0040591D">
        <w:rPr>
          <w:rFonts w:hint="eastAsia"/>
          <w:i w:val="0"/>
        </w:rPr>
        <w:t>S</w:t>
      </w:r>
      <w:r w:rsidRPr="0040591D">
        <w:rPr>
          <w:i w:val="0"/>
        </w:rPr>
        <w:t>tateSample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4C22F8" w:rsidTr="00176766">
        <w:tc>
          <w:tcPr>
            <w:tcW w:w="1363" w:type="dxa"/>
            <w:vAlign w:val="center"/>
          </w:tcPr>
          <w:p w:rsidR="0040591D" w:rsidRDefault="0040591D" w:rsidP="004C22F8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  <w:vAlign w:val="center"/>
          </w:tcPr>
          <w:p w:rsidR="0040591D" w:rsidRDefault="0040591D" w:rsidP="004C22F8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  <w:vAlign w:val="center"/>
          </w:tcPr>
          <w:p w:rsidR="0040591D" w:rsidRDefault="0040591D" w:rsidP="004C22F8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  <w:vAlign w:val="center"/>
          </w:tcPr>
          <w:p w:rsidR="0040591D" w:rsidRDefault="0040591D" w:rsidP="004C22F8">
            <w:r>
              <w:rPr>
                <w:rFonts w:hint="eastAsia"/>
              </w:rPr>
              <w:t>调用方式</w:t>
            </w:r>
          </w:p>
        </w:tc>
      </w:tr>
      <w:tr w:rsidR="004C22F8" w:rsidRPr="00176766" w:rsidTr="00176766">
        <w:tc>
          <w:tcPr>
            <w:tcW w:w="1363" w:type="dxa"/>
            <w:vAlign w:val="center"/>
          </w:tcPr>
          <w:p w:rsidR="0040591D" w:rsidRPr="00176766" w:rsidRDefault="0040591D" w:rsidP="004C22F8">
            <w:pPr>
              <w:rPr>
                <w:color w:val="FF0000"/>
              </w:rPr>
            </w:pPr>
            <w:r w:rsidRPr="00176766">
              <w:rPr>
                <w:rFonts w:hint="eastAsia"/>
                <w:color w:val="FF0000"/>
              </w:rPr>
              <w:t>S</w:t>
            </w:r>
            <w:r w:rsidRPr="00176766">
              <w:rPr>
                <w:color w:val="FF0000"/>
              </w:rPr>
              <w:t>tateSample</w:t>
            </w:r>
          </w:p>
        </w:tc>
        <w:tc>
          <w:tcPr>
            <w:tcW w:w="1421" w:type="dxa"/>
            <w:vAlign w:val="center"/>
          </w:tcPr>
          <w:p w:rsidR="0040591D" w:rsidRPr="00176766" w:rsidRDefault="0040591D" w:rsidP="004C22F8">
            <w:pPr>
              <w:rPr>
                <w:color w:val="FF0000"/>
              </w:rPr>
            </w:pPr>
            <w:r w:rsidRPr="00176766">
              <w:rPr>
                <w:color w:val="FF0000"/>
              </w:rPr>
              <w:t>MemDB.Bpa</w:t>
            </w:r>
            <w:r w:rsidRPr="00176766">
              <w:rPr>
                <w:rFonts w:hint="eastAsia"/>
                <w:color w:val="FF0000"/>
              </w:rPr>
              <w:t>内存数据库，</w:t>
            </w:r>
            <w:r w:rsidRPr="00176766">
              <w:rPr>
                <w:color w:val="FF0000"/>
              </w:rPr>
              <w:t>MemDB.PR</w:t>
            </w:r>
            <w:r w:rsidRPr="00176766">
              <w:rPr>
                <w:rFonts w:hint="eastAsia"/>
                <w:color w:val="FF0000"/>
              </w:rPr>
              <w:t>内存数据库，</w:t>
            </w:r>
          </w:p>
          <w:p w:rsidR="0040591D" w:rsidRPr="00176766" w:rsidRDefault="00501EF2" w:rsidP="004C22F8">
            <w:pPr>
              <w:rPr>
                <w:color w:val="FF0000"/>
              </w:rPr>
            </w:pPr>
            <w:r w:rsidRPr="00176766">
              <w:rPr>
                <w:rFonts w:hint="eastAsia"/>
                <w:color w:val="FF0000"/>
              </w:rPr>
              <w:t>抽样用户控制参数</w:t>
            </w:r>
          </w:p>
        </w:tc>
        <w:tc>
          <w:tcPr>
            <w:tcW w:w="1322" w:type="dxa"/>
            <w:vAlign w:val="center"/>
          </w:tcPr>
          <w:p w:rsidR="0040591D" w:rsidRPr="00176766" w:rsidRDefault="00A57760" w:rsidP="004C22F8">
            <w:pPr>
              <w:rPr>
                <w:color w:val="FF0000"/>
              </w:rPr>
            </w:pPr>
            <w:r w:rsidRPr="00176766">
              <w:rPr>
                <w:rFonts w:hint="eastAsia"/>
                <w:color w:val="FF0000"/>
              </w:rPr>
              <w:t>更新</w:t>
            </w:r>
            <w:r w:rsidR="0040591D" w:rsidRPr="00176766">
              <w:rPr>
                <w:rFonts w:hint="eastAsia"/>
                <w:color w:val="FF0000"/>
              </w:rPr>
              <w:t>内存数据库</w:t>
            </w:r>
            <w:r w:rsidR="004C22F8" w:rsidRPr="00176766">
              <w:rPr>
                <w:color w:val="FF0000"/>
              </w:rPr>
              <w:t>MemDB.Bpa</w:t>
            </w:r>
            <w:r w:rsidR="004C22F8" w:rsidRPr="00176766">
              <w:rPr>
                <w:rFonts w:hint="eastAsia"/>
                <w:color w:val="FF0000"/>
              </w:rPr>
              <w:t>中的</w:t>
            </w:r>
            <w:r w:rsidR="004C22F8" w:rsidRPr="00176766">
              <w:rPr>
                <w:color w:val="FF0000"/>
              </w:rPr>
              <w:t>F</w:t>
            </w:r>
            <w:r w:rsidR="004C22F8" w:rsidRPr="00176766">
              <w:rPr>
                <w:rFonts w:hint="eastAsia"/>
                <w:color w:val="FF0000"/>
              </w:rPr>
              <w:t>S</w:t>
            </w:r>
            <w:r w:rsidR="004C22F8" w:rsidRPr="00176766">
              <w:rPr>
                <w:color w:val="FF0000"/>
              </w:rPr>
              <w:t>tate</w:t>
            </w:r>
            <w:r w:rsidR="004C22F8" w:rsidRPr="00176766">
              <w:rPr>
                <w:rFonts w:hint="eastAsia"/>
                <w:color w:val="FF0000"/>
              </w:rPr>
              <w:t>（</w:t>
            </w:r>
            <w:r w:rsidR="004C22F8" w:rsidRPr="00176766">
              <w:rPr>
                <w:color w:val="FF0000"/>
              </w:rPr>
              <w:t>抽样状态</w:t>
            </w:r>
            <w:r w:rsidR="008D78F4" w:rsidRPr="00176766">
              <w:rPr>
                <w:rFonts w:hint="eastAsia"/>
                <w:color w:val="FF0000"/>
              </w:rPr>
              <w:t>）</w:t>
            </w:r>
            <w:r w:rsidR="004C22F8" w:rsidRPr="00176766">
              <w:rPr>
                <w:rFonts w:hint="eastAsia"/>
                <w:color w:val="FF0000"/>
              </w:rPr>
              <w:t>，</w:t>
            </w:r>
            <w:r w:rsidR="008D78F4" w:rsidRPr="00176766">
              <w:rPr>
                <w:color w:val="FF0000"/>
              </w:rPr>
              <w:t>FstateFDev</w:t>
            </w:r>
            <w:r w:rsidR="008D78F4" w:rsidRPr="00176766">
              <w:rPr>
                <w:rFonts w:hint="eastAsia"/>
                <w:color w:val="FF0000"/>
              </w:rPr>
              <w:t>（</w:t>
            </w:r>
            <w:r w:rsidR="008D78F4" w:rsidRPr="00176766">
              <w:rPr>
                <w:color w:val="FF0000"/>
              </w:rPr>
              <w:t>抽样状态下故障设备</w:t>
            </w:r>
            <w:r w:rsidR="008D78F4" w:rsidRPr="00176766">
              <w:rPr>
                <w:rFonts w:hint="eastAsia"/>
                <w:color w:val="FF0000"/>
              </w:rPr>
              <w:t>）</w:t>
            </w:r>
          </w:p>
        </w:tc>
        <w:tc>
          <w:tcPr>
            <w:tcW w:w="5244" w:type="dxa"/>
            <w:vAlign w:val="center"/>
          </w:tcPr>
          <w:p w:rsidR="0040591D" w:rsidRPr="00176766" w:rsidRDefault="0040591D" w:rsidP="004C22F8">
            <w:pPr>
              <w:rPr>
                <w:color w:val="FF0000"/>
              </w:rPr>
            </w:pPr>
            <w:r w:rsidRPr="00176766">
              <w:rPr>
                <w:rFonts w:hint="eastAsia"/>
                <w:color w:val="FF0000"/>
              </w:rPr>
              <w:t>命令行方式，</w:t>
            </w:r>
            <w:r w:rsidR="00C51BC0" w:rsidRPr="00176766">
              <w:rPr>
                <w:rFonts w:hint="eastAsia"/>
                <w:color w:val="FF0000"/>
              </w:rPr>
              <w:t>抽样控制参数</w:t>
            </w:r>
            <w:r w:rsidR="00501EF2" w:rsidRPr="00176766">
              <w:rPr>
                <w:rFonts w:hint="eastAsia"/>
                <w:color w:val="FF0000"/>
              </w:rPr>
              <w:t>通过命令行传入</w:t>
            </w:r>
          </w:p>
          <w:p w:rsidR="0040591D" w:rsidRPr="00176766" w:rsidRDefault="004C22F8" w:rsidP="00BC15B8">
            <w:pPr>
              <w:rPr>
                <w:color w:val="FF0000"/>
              </w:rPr>
            </w:pPr>
            <w:r w:rsidRPr="00176766">
              <w:rPr>
                <w:rFonts w:hint="eastAsia"/>
                <w:color w:val="FF0000"/>
              </w:rPr>
              <w:t>S</w:t>
            </w:r>
            <w:r w:rsidRPr="00176766">
              <w:rPr>
                <w:color w:val="FF0000"/>
              </w:rPr>
              <w:t>tateSample</w:t>
            </w:r>
            <w:r w:rsidR="0040591D" w:rsidRPr="00176766">
              <w:rPr>
                <w:color w:val="FF0000"/>
              </w:rPr>
              <w:t xml:space="preserve"> </w:t>
            </w:r>
            <w:r w:rsidR="00176766" w:rsidRPr="00176766">
              <w:rPr>
                <w:color w:val="FF0000"/>
              </w:rPr>
              <w:t xml:space="preserve">RunPath </w:t>
            </w:r>
            <w:r w:rsidR="00BC15B8" w:rsidRPr="00176766">
              <w:rPr>
                <w:color w:val="FF0000"/>
              </w:rPr>
              <w:t>param1 param2</w:t>
            </w:r>
          </w:p>
          <w:p w:rsidR="00386577" w:rsidRDefault="00386577" w:rsidP="00BC15B8">
            <w:pPr>
              <w:rPr>
                <w:color w:val="FF0000"/>
              </w:rPr>
            </w:pPr>
          </w:p>
          <w:p w:rsidR="008273D1" w:rsidRDefault="008273D1" w:rsidP="00BC15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</w:t>
            </w:r>
            <w:r>
              <w:rPr>
                <w:color w:val="FF0000"/>
              </w:rPr>
              <w:t>按顺序如下。其中</w:t>
            </w:r>
            <w:r w:rsidRPr="00176766">
              <w:rPr>
                <w:color w:val="FF0000"/>
              </w:rPr>
              <w:t>nPRSampleObject</w:t>
            </w:r>
            <w:r w:rsidR="0059266F">
              <w:rPr>
                <w:rFonts w:hint="eastAsia"/>
                <w:color w:val="FF0000"/>
              </w:rPr>
              <w:t>和</w:t>
            </w:r>
            <w:r w:rsidR="00063D73" w:rsidRPr="00176766">
              <w:rPr>
                <w:color w:val="FF0000"/>
              </w:rPr>
              <w:t>nPRSampleMethod</w:t>
            </w:r>
            <w:r w:rsidR="00EF4D55">
              <w:rPr>
                <w:rFonts w:hint="eastAsia"/>
                <w:color w:val="FF0000"/>
              </w:rPr>
              <w:t>是</w:t>
            </w:r>
            <w:r w:rsidR="00EF4D55">
              <w:rPr>
                <w:color w:val="FF0000"/>
              </w:rPr>
              <w:t>必须的。其他</w:t>
            </w:r>
            <w:r w:rsidR="00EF4D55">
              <w:rPr>
                <w:rFonts w:hint="eastAsia"/>
                <w:color w:val="FF0000"/>
              </w:rPr>
              <w:t>根据</w:t>
            </w:r>
            <w:r w:rsidR="00EF4D55">
              <w:rPr>
                <w:color w:val="FF0000"/>
              </w:rPr>
              <w:t>方法填写，不用的给</w:t>
            </w:r>
            <w:r w:rsidR="00EF4D55">
              <w:rPr>
                <w:rFonts w:hint="eastAsia"/>
                <w:color w:val="FF0000"/>
              </w:rPr>
              <w:t>0。</w:t>
            </w:r>
          </w:p>
          <w:p w:rsidR="002001F1" w:rsidRPr="00176766" w:rsidRDefault="002001F1" w:rsidP="00BC15B8">
            <w:pPr>
              <w:rPr>
                <w:rFonts w:hint="eastAsia"/>
                <w:color w:val="FF0000"/>
              </w:rPr>
            </w:pP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nPRSampleObject;//抽样对象类型，全部；支路；发电机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nPRSampleMethod;//抽样类型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nMaxGenFault;// 抽样最大发电机故障重数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nMaxBranFault;//抽样最大支路故障重数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nMCSSimulateTime;//MCS最大抽样仿真时长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fMCSMinStateProb;//MCS[蒙特卡罗]设备故障概率门槛值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fFSTMaxCumuProb;//FST[快速排序]累积概率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fFSTMinStateProb;//FST[快速排序]设备故障概率门槛值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nFSTMaxStateNum;//FST[快速排序]最大状态数</w:t>
            </w:r>
          </w:p>
          <w:p w:rsidR="00386577" w:rsidRPr="00176766" w:rsidRDefault="00386577" w:rsidP="00176766">
            <w:pPr>
              <w:rPr>
                <w:color w:val="FF0000"/>
              </w:rPr>
            </w:pPr>
            <w:r w:rsidRPr="00176766">
              <w:rPr>
                <w:color w:val="FF0000"/>
              </w:rPr>
              <w:t>nSTSMaxStateNum;//STS[状态抽样]最大状态数</w:t>
            </w:r>
          </w:p>
          <w:p w:rsidR="00386577" w:rsidRPr="00176766" w:rsidRDefault="00386577" w:rsidP="00C81DB8">
            <w:pPr>
              <w:rPr>
                <w:color w:val="FF0000"/>
              </w:rPr>
            </w:pPr>
            <w:r w:rsidRPr="00176766">
              <w:rPr>
                <w:color w:val="FF0000"/>
              </w:rPr>
              <w:t>fANAMinStateProb;//ANA[解析法]设备故障概率门槛值</w:t>
            </w:r>
          </w:p>
        </w:tc>
      </w:tr>
    </w:tbl>
    <w:p w:rsidR="0040591D" w:rsidRDefault="00C51BC0" w:rsidP="00B61ED2">
      <w:pPr>
        <w:ind w:firstLineChars="200" w:firstLine="400"/>
      </w:pPr>
      <w:r>
        <w:rPr>
          <w:rFonts w:hint="eastAsia"/>
        </w:rPr>
        <w:t>抽样用户控制参数</w:t>
      </w:r>
      <w:r w:rsidR="00683163">
        <w:rPr>
          <w:rFonts w:hint="eastAsia"/>
        </w:rPr>
        <w:t>枚举如下</w:t>
      </w:r>
      <w:r>
        <w:rPr>
          <w:rFonts w:hint="eastAsia"/>
        </w:rPr>
        <w:t>：</w:t>
      </w:r>
    </w:p>
    <w:p w:rsidR="00013FFE" w:rsidRDefault="00976A19" w:rsidP="00976A19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013FFE" w:rsidRPr="00013FFE" w:rsidTr="005A24BD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C51BC0" w:rsidRPr="00683163" w:rsidRDefault="00C51BC0" w:rsidP="0040591D"/>
    <w:p w:rsidR="0040591D" w:rsidRPr="00683163" w:rsidRDefault="0040591D" w:rsidP="0040591D"/>
    <w:p w:rsidR="00C26908" w:rsidRDefault="00C26908">
      <w:pPr>
        <w:pStyle w:val="3"/>
        <w:rPr>
          <w:i w:val="0"/>
        </w:rPr>
      </w:pPr>
      <w:r w:rsidRPr="00C26908">
        <w:rPr>
          <w:rFonts w:hint="eastAsia"/>
          <w:i w:val="0"/>
        </w:rPr>
        <w:t>状态后</w:t>
      </w:r>
      <w:r w:rsidRPr="00C26908">
        <w:rPr>
          <w:i w:val="0"/>
        </w:rPr>
        <w:t>评估软件</w:t>
      </w:r>
      <w:r w:rsidRPr="00C26908">
        <w:rPr>
          <w:rFonts w:hint="eastAsia"/>
          <w:i w:val="0"/>
        </w:rPr>
        <w:t>（</w:t>
      </w:r>
      <w:r w:rsidRPr="00C26908">
        <w:rPr>
          <w:i w:val="0"/>
        </w:rPr>
        <w:t>StateEstimate</w:t>
      </w:r>
      <w:r w:rsidRPr="00C26908">
        <w:rPr>
          <w:rFonts w:hint="eastAsia"/>
          <w:i w:val="0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16"/>
        <w:gridCol w:w="1410"/>
        <w:gridCol w:w="2881"/>
        <w:gridCol w:w="3543"/>
      </w:tblGrid>
      <w:tr w:rsidR="00C26908" w:rsidTr="000260AB">
        <w:tc>
          <w:tcPr>
            <w:tcW w:w="1516" w:type="dxa"/>
            <w:vAlign w:val="center"/>
          </w:tcPr>
          <w:p w:rsidR="00C26908" w:rsidRDefault="00C26908" w:rsidP="00A56173">
            <w:r>
              <w:rPr>
                <w:rFonts w:hint="eastAsia"/>
              </w:rPr>
              <w:t>模块名称</w:t>
            </w:r>
          </w:p>
        </w:tc>
        <w:tc>
          <w:tcPr>
            <w:tcW w:w="1410" w:type="dxa"/>
            <w:vAlign w:val="center"/>
          </w:tcPr>
          <w:p w:rsidR="00C26908" w:rsidRDefault="00C26908" w:rsidP="00A56173">
            <w:r>
              <w:rPr>
                <w:rFonts w:hint="eastAsia"/>
              </w:rPr>
              <w:t>输入参数</w:t>
            </w:r>
          </w:p>
        </w:tc>
        <w:tc>
          <w:tcPr>
            <w:tcW w:w="2881" w:type="dxa"/>
            <w:vAlign w:val="center"/>
          </w:tcPr>
          <w:p w:rsidR="00C26908" w:rsidRDefault="00C26908" w:rsidP="00A56173">
            <w:r>
              <w:rPr>
                <w:rFonts w:hint="eastAsia"/>
              </w:rPr>
              <w:t>输出参数</w:t>
            </w:r>
          </w:p>
        </w:tc>
        <w:tc>
          <w:tcPr>
            <w:tcW w:w="3543" w:type="dxa"/>
            <w:vAlign w:val="center"/>
          </w:tcPr>
          <w:p w:rsidR="00C26908" w:rsidRDefault="00C26908" w:rsidP="00A56173">
            <w:r>
              <w:rPr>
                <w:rFonts w:hint="eastAsia"/>
              </w:rPr>
              <w:t>调用方式</w:t>
            </w:r>
          </w:p>
        </w:tc>
      </w:tr>
      <w:tr w:rsidR="00A57760" w:rsidRPr="000260AB" w:rsidTr="000260AB">
        <w:tc>
          <w:tcPr>
            <w:tcW w:w="1516" w:type="dxa"/>
            <w:vAlign w:val="center"/>
          </w:tcPr>
          <w:p w:rsidR="00A57760" w:rsidRPr="000260AB" w:rsidRDefault="00A57760" w:rsidP="00A57760">
            <w:pPr>
              <w:rPr>
                <w:color w:val="FF0000"/>
              </w:rPr>
            </w:pPr>
            <w:r w:rsidRPr="000260AB">
              <w:rPr>
                <w:color w:val="FF0000"/>
              </w:rPr>
              <w:t>StateEstimate</w:t>
            </w:r>
          </w:p>
        </w:tc>
        <w:tc>
          <w:tcPr>
            <w:tcW w:w="1410" w:type="dxa"/>
            <w:vAlign w:val="center"/>
          </w:tcPr>
          <w:p w:rsidR="00A57760" w:rsidRPr="000260AB" w:rsidRDefault="00A57760" w:rsidP="00A57760">
            <w:pPr>
              <w:rPr>
                <w:color w:val="FF0000"/>
              </w:rPr>
            </w:pPr>
            <w:r w:rsidRPr="000260AB">
              <w:rPr>
                <w:color w:val="FF0000"/>
              </w:rPr>
              <w:t>MemDB.Bpa</w:t>
            </w:r>
            <w:r w:rsidRPr="000260AB">
              <w:rPr>
                <w:rFonts w:hint="eastAsia"/>
                <w:color w:val="FF0000"/>
              </w:rPr>
              <w:t>内存数据库，</w:t>
            </w:r>
            <w:r w:rsidRPr="000260AB">
              <w:rPr>
                <w:color w:val="FF0000"/>
              </w:rPr>
              <w:t>MemDB.PR</w:t>
            </w:r>
            <w:r w:rsidRPr="000260AB">
              <w:rPr>
                <w:rFonts w:hint="eastAsia"/>
                <w:color w:val="FF0000"/>
              </w:rPr>
              <w:t>内存数据库，</w:t>
            </w:r>
          </w:p>
          <w:p w:rsidR="00A57760" w:rsidRPr="000260AB" w:rsidRDefault="00A57760" w:rsidP="00A57760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lastRenderedPageBreak/>
              <w:t>状态评估用户控制参数</w:t>
            </w:r>
          </w:p>
        </w:tc>
        <w:tc>
          <w:tcPr>
            <w:tcW w:w="2881" w:type="dxa"/>
            <w:vAlign w:val="center"/>
          </w:tcPr>
          <w:p w:rsidR="00352B64" w:rsidRPr="000260AB" w:rsidRDefault="00A57760" w:rsidP="00A57760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lastRenderedPageBreak/>
              <w:t>更新内存数据库</w:t>
            </w:r>
            <w:r w:rsidRPr="000260AB">
              <w:rPr>
                <w:color w:val="FF0000"/>
              </w:rPr>
              <w:t>MemDB.Bpa</w:t>
            </w:r>
            <w:r w:rsidRPr="000260AB">
              <w:rPr>
                <w:rFonts w:hint="eastAsia"/>
                <w:color w:val="FF0000"/>
              </w:rPr>
              <w:t>中的</w:t>
            </w:r>
            <w:r w:rsidR="00352B64" w:rsidRPr="000260AB">
              <w:rPr>
                <w:rFonts w:hint="eastAsia"/>
                <w:color w:val="FF0000"/>
              </w:rPr>
              <w:t>如下表：</w:t>
            </w:r>
          </w:p>
          <w:p w:rsidR="00352B64" w:rsidRPr="000260AB" w:rsidRDefault="00A57760" w:rsidP="00A57760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t>FState/</w:t>
            </w:r>
            <w:r w:rsidR="00352B64" w:rsidRPr="000260AB">
              <w:rPr>
                <w:rFonts w:hint="eastAsia"/>
                <w:color w:val="FF0000"/>
              </w:rPr>
              <w:t>抽样状态</w:t>
            </w:r>
          </w:p>
          <w:p w:rsidR="00352B64" w:rsidRPr="000260AB" w:rsidRDefault="00A57760" w:rsidP="00352B64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t>FStateFDev/抽样状态下故障</w:t>
            </w:r>
            <w:r w:rsidRPr="000260AB">
              <w:rPr>
                <w:rFonts w:hint="eastAsia"/>
                <w:color w:val="FF0000"/>
              </w:rPr>
              <w:lastRenderedPageBreak/>
              <w:t>设备</w:t>
            </w:r>
          </w:p>
          <w:p w:rsidR="00352B64" w:rsidRPr="000260AB" w:rsidRDefault="00A57760" w:rsidP="00352B64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t>FStateMState/抽样状态下多状态</w:t>
            </w:r>
          </w:p>
          <w:p w:rsidR="00352B64" w:rsidRPr="000260AB" w:rsidRDefault="00A57760" w:rsidP="00352B64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t>FStateMIsland/抽样状态下孤岛损失</w:t>
            </w:r>
          </w:p>
          <w:p w:rsidR="00352B64" w:rsidRPr="000260AB" w:rsidRDefault="00A57760" w:rsidP="00352B64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t>FStateOvlDev/抽样状态下越限设备</w:t>
            </w:r>
          </w:p>
          <w:p w:rsidR="00A57760" w:rsidRPr="000260AB" w:rsidRDefault="00A57760" w:rsidP="00352B64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t>FStateOvlAd/抽样状态下越限调整</w:t>
            </w:r>
          </w:p>
        </w:tc>
        <w:tc>
          <w:tcPr>
            <w:tcW w:w="3543" w:type="dxa"/>
            <w:vAlign w:val="center"/>
          </w:tcPr>
          <w:p w:rsidR="00A57760" w:rsidRPr="000260AB" w:rsidRDefault="00A57760" w:rsidP="00A57760">
            <w:pPr>
              <w:rPr>
                <w:color w:val="FF0000"/>
              </w:rPr>
            </w:pPr>
            <w:r w:rsidRPr="000260AB">
              <w:rPr>
                <w:rFonts w:hint="eastAsia"/>
                <w:color w:val="FF0000"/>
              </w:rPr>
              <w:lastRenderedPageBreak/>
              <w:t>命令行方式，状态评估用户控制参数通过命令行传入</w:t>
            </w:r>
            <w:r w:rsidRPr="000260AB">
              <w:rPr>
                <w:color w:val="FF0000"/>
              </w:rPr>
              <w:t xml:space="preserve">StateEstimate </w:t>
            </w:r>
            <w:r w:rsidR="000260AB" w:rsidRPr="000260AB">
              <w:rPr>
                <w:rFonts w:hint="eastAsia"/>
                <w:color w:val="FF0000"/>
              </w:rPr>
              <w:t xml:space="preserve">RunPath </w:t>
            </w:r>
            <w:r w:rsidRPr="000260AB">
              <w:rPr>
                <w:rFonts w:hint="eastAsia"/>
                <w:color w:val="FF0000"/>
              </w:rPr>
              <w:t>param</w:t>
            </w:r>
            <w:r w:rsidRPr="000260AB">
              <w:rPr>
                <w:color w:val="FF0000"/>
              </w:rPr>
              <w:t xml:space="preserve">1 param2 </w:t>
            </w:r>
            <w:r w:rsidRPr="000260AB">
              <w:rPr>
                <w:color w:val="FF0000"/>
              </w:rPr>
              <w:t>…</w:t>
            </w:r>
          </w:p>
          <w:p w:rsidR="00041EE6" w:rsidRPr="000260AB" w:rsidRDefault="00041EE6" w:rsidP="00A57760">
            <w:pPr>
              <w:rPr>
                <w:color w:val="FF0000"/>
              </w:rPr>
            </w:pP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lastRenderedPageBreak/>
              <w:t>fDc2AcFactor</w:t>
            </w:r>
            <w:r w:rsidRPr="000260AB">
              <w:rPr>
                <w:color w:val="FF0000"/>
              </w:rPr>
              <w:t>//</w:t>
            </w:r>
            <w:r w:rsidRPr="000260AB">
              <w:rPr>
                <w:color w:val="FF0000"/>
              </w:rPr>
              <w:t>直流潮流2 交流潮流系数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bLineELimit</w:t>
            </w:r>
            <w:r w:rsidRPr="000260AB">
              <w:rPr>
                <w:color w:val="FF0000"/>
              </w:rPr>
              <w:t>//</w:t>
            </w:r>
            <w:r w:rsidRPr="000260AB">
              <w:rPr>
                <w:color w:val="FF0000"/>
              </w:rPr>
              <w:t>线路消限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bTranELimit//主变消限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bGenPELimit//</w:t>
            </w:r>
            <w:r w:rsidRPr="000260AB">
              <w:rPr>
                <w:rFonts w:hint="eastAsia"/>
                <w:color w:val="FF0000"/>
              </w:rPr>
              <w:t>调整发电机</w:t>
            </w:r>
            <w:r w:rsidRPr="000260AB">
              <w:rPr>
                <w:color w:val="FF0000"/>
              </w:rPr>
              <w:t>消限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bUPFCELimit//</w:t>
            </w:r>
            <w:r w:rsidRPr="000260AB">
              <w:rPr>
                <w:rFonts w:hint="eastAsia"/>
                <w:color w:val="FF0000"/>
              </w:rPr>
              <w:t>调整</w:t>
            </w:r>
            <w:r w:rsidRPr="000260AB">
              <w:rPr>
                <w:rFonts w:hint="eastAsia"/>
                <w:color w:val="FF0000"/>
              </w:rPr>
              <w:t>U</w:t>
            </w:r>
            <w:r w:rsidRPr="000260AB">
              <w:rPr>
                <w:color w:val="FF0000"/>
              </w:rPr>
              <w:t>PFC</w:t>
            </w:r>
            <w:r w:rsidRPr="000260AB">
              <w:rPr>
                <w:color w:val="FF0000"/>
              </w:rPr>
              <w:t>消限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bAuxLoadAdjust//</w:t>
            </w:r>
            <w:r w:rsidRPr="000260AB">
              <w:rPr>
                <w:rFonts w:hint="eastAsia"/>
                <w:color w:val="FF0000"/>
              </w:rPr>
              <w:t>厂用电参与</w:t>
            </w:r>
            <w:r w:rsidRPr="000260AB">
              <w:rPr>
                <w:color w:val="FF0000"/>
              </w:rPr>
              <w:t>消限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bEQGenAdjust//</w:t>
            </w:r>
            <w:r w:rsidRPr="000260AB">
              <w:rPr>
                <w:rFonts w:hint="eastAsia"/>
                <w:color w:val="FF0000"/>
              </w:rPr>
              <w:t>等值发电机</w:t>
            </w:r>
            <w:r w:rsidRPr="000260AB">
              <w:rPr>
                <w:rFonts w:hint="eastAsia"/>
                <w:color w:val="FF0000"/>
              </w:rPr>
              <w:t>参与</w:t>
            </w:r>
            <w:r w:rsidRPr="000260AB">
              <w:rPr>
                <w:color w:val="FF0000"/>
              </w:rPr>
              <w:t>消限</w:t>
            </w:r>
          </w:p>
          <w:p w:rsidR="000260AB" w:rsidRPr="000260AB" w:rsidRDefault="000260AB" w:rsidP="000260AB">
            <w:pPr>
              <w:rPr>
                <w:color w:val="FF0000"/>
              </w:rPr>
            </w:pPr>
            <w:r w:rsidRPr="000260AB">
              <w:rPr>
                <w:color w:val="FF0000"/>
              </w:rPr>
              <w:t>bEQLoadAdjust//</w:t>
            </w:r>
            <w:r w:rsidRPr="000260AB">
              <w:rPr>
                <w:rFonts w:hint="eastAsia"/>
                <w:color w:val="FF0000"/>
              </w:rPr>
              <w:t>等值</w:t>
            </w:r>
            <w:r w:rsidRPr="000260AB">
              <w:rPr>
                <w:rFonts w:hint="eastAsia"/>
                <w:color w:val="FF0000"/>
              </w:rPr>
              <w:t>负荷</w:t>
            </w:r>
            <w:r w:rsidRPr="000260AB">
              <w:rPr>
                <w:rFonts w:hint="eastAsia"/>
                <w:color w:val="FF0000"/>
              </w:rPr>
              <w:t>参与</w:t>
            </w:r>
            <w:r w:rsidRPr="000260AB">
              <w:rPr>
                <w:color w:val="FF0000"/>
              </w:rPr>
              <w:t>消限</w:t>
            </w:r>
          </w:p>
          <w:p w:rsidR="000260AB" w:rsidRPr="000260AB" w:rsidRDefault="000260AB" w:rsidP="000260AB">
            <w:pPr>
              <w:rPr>
                <w:rFonts w:hint="eastAsia"/>
                <w:color w:val="FF0000"/>
              </w:rPr>
            </w:pPr>
            <w:r w:rsidRPr="000260AB">
              <w:rPr>
                <w:color w:val="FF0000"/>
              </w:rPr>
              <w:t>fMinIslandGLRatio</w:t>
            </w:r>
            <w:r w:rsidRPr="000260AB">
              <w:rPr>
                <w:rFonts w:hint="eastAsia"/>
                <w:color w:val="FF0000"/>
              </w:rPr>
              <w:t>/</w:t>
            </w:r>
            <w:r w:rsidRPr="000260AB">
              <w:rPr>
                <w:color w:val="FF0000"/>
              </w:rPr>
              <w:t>/</w:t>
            </w:r>
            <w:r w:rsidRPr="000260AB">
              <w:rPr>
                <w:color w:val="FF0000"/>
              </w:rPr>
              <w:t>孤岛的最小容载比</w:t>
            </w:r>
          </w:p>
          <w:p w:rsidR="000260AB" w:rsidRPr="000260AB" w:rsidRDefault="000260AB" w:rsidP="000260AB">
            <w:pPr>
              <w:rPr>
                <w:rFonts w:hint="eastAsia"/>
                <w:color w:val="FF0000"/>
              </w:rPr>
            </w:pPr>
            <w:r w:rsidRPr="000260AB">
              <w:rPr>
                <w:color w:val="FF0000"/>
              </w:rPr>
              <w:t>bUPFCAdjustRC</w:t>
            </w:r>
            <w:r w:rsidRPr="000260AB">
              <w:rPr>
                <w:color w:val="FF0000"/>
              </w:rPr>
              <w:t>//</w:t>
            </w:r>
            <w:r w:rsidRPr="000260AB">
              <w:rPr>
                <w:rFonts w:hint="eastAsia"/>
                <w:color w:val="FF0000"/>
              </w:rPr>
              <w:t>U</w:t>
            </w:r>
            <w:r w:rsidRPr="000260AB">
              <w:rPr>
                <w:color w:val="FF0000"/>
              </w:rPr>
              <w:t>PFC</w:t>
            </w:r>
            <w:r w:rsidRPr="000260AB">
              <w:rPr>
                <w:rFonts w:hint="eastAsia"/>
                <w:color w:val="FF0000"/>
              </w:rPr>
              <w:t>采用</w:t>
            </w:r>
            <w:r w:rsidRPr="000260AB">
              <w:rPr>
                <w:color w:val="FF0000"/>
              </w:rPr>
              <w:t>变容法</w:t>
            </w:r>
          </w:p>
          <w:p w:rsidR="00041EE6" w:rsidRPr="000260AB" w:rsidRDefault="000260AB" w:rsidP="000260AB">
            <w:pPr>
              <w:rPr>
                <w:rFonts w:hint="eastAsia"/>
                <w:color w:val="FF0000"/>
              </w:rPr>
            </w:pPr>
            <w:r w:rsidRPr="000260AB">
              <w:rPr>
                <w:color w:val="FF0000"/>
              </w:rPr>
              <w:t>szRResultFile</w:t>
            </w:r>
            <w:r w:rsidRPr="000260AB">
              <w:rPr>
                <w:rFonts w:hint="eastAsia"/>
                <w:color w:val="FF0000"/>
              </w:rPr>
              <w:t>//结果</w:t>
            </w:r>
            <w:r w:rsidRPr="000260AB">
              <w:rPr>
                <w:color w:val="FF0000"/>
              </w:rPr>
              <w:t>文件</w:t>
            </w:r>
          </w:p>
        </w:tc>
      </w:tr>
    </w:tbl>
    <w:p w:rsidR="00352B64" w:rsidRDefault="00352B64" w:rsidP="00352B64">
      <w:pPr>
        <w:ind w:firstLineChars="200" w:firstLine="400"/>
      </w:pPr>
      <w:r>
        <w:rPr>
          <w:rFonts w:hint="eastAsia"/>
        </w:rPr>
        <w:lastRenderedPageBreak/>
        <w:t>抽样用户控制参数枚举如下：</w:t>
      </w:r>
    </w:p>
    <w:p w:rsidR="00352B64" w:rsidRDefault="00352B64" w:rsidP="00352B64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352B64" w:rsidRPr="00013FFE" w:rsidTr="00A56173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352B64" w:rsidRPr="00013FFE" w:rsidTr="00A56173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A56173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352B64" w:rsidRPr="00683163" w:rsidRDefault="00352B64" w:rsidP="00352B64"/>
    <w:p w:rsidR="00C26908" w:rsidRPr="00352B64" w:rsidRDefault="00C26908" w:rsidP="00C26908"/>
    <w:p w:rsidR="005757C4" w:rsidRDefault="005757C4">
      <w:pPr>
        <w:pStyle w:val="3"/>
        <w:rPr>
          <w:i w:val="0"/>
        </w:rPr>
      </w:pPr>
      <w:r w:rsidRPr="005757C4">
        <w:rPr>
          <w:rFonts w:hint="eastAsia"/>
          <w:i w:val="0"/>
        </w:rPr>
        <w:t>可靠性指标计算软件ReliabilityIndex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6"/>
        <w:gridCol w:w="1387"/>
        <w:gridCol w:w="3171"/>
        <w:gridCol w:w="2976"/>
      </w:tblGrid>
      <w:tr w:rsidR="00013FFE" w:rsidTr="00041205">
        <w:tc>
          <w:tcPr>
            <w:tcW w:w="1816" w:type="dxa"/>
            <w:vAlign w:val="center"/>
          </w:tcPr>
          <w:p w:rsidR="00013FFE" w:rsidRDefault="00013FFE" w:rsidP="00A56173">
            <w:r>
              <w:rPr>
                <w:rFonts w:hint="eastAsia"/>
              </w:rPr>
              <w:t>模块名称</w:t>
            </w:r>
          </w:p>
        </w:tc>
        <w:tc>
          <w:tcPr>
            <w:tcW w:w="1387" w:type="dxa"/>
            <w:vAlign w:val="center"/>
          </w:tcPr>
          <w:p w:rsidR="00013FFE" w:rsidRDefault="00013FFE" w:rsidP="00A56173">
            <w:r>
              <w:rPr>
                <w:rFonts w:hint="eastAsia"/>
              </w:rPr>
              <w:t>输入参数</w:t>
            </w:r>
          </w:p>
        </w:tc>
        <w:tc>
          <w:tcPr>
            <w:tcW w:w="3171" w:type="dxa"/>
            <w:vAlign w:val="center"/>
          </w:tcPr>
          <w:p w:rsidR="00013FFE" w:rsidRDefault="00013FFE" w:rsidP="00A56173">
            <w:r>
              <w:rPr>
                <w:rFonts w:hint="eastAsia"/>
              </w:rPr>
              <w:t>输出参数</w:t>
            </w:r>
          </w:p>
        </w:tc>
        <w:tc>
          <w:tcPr>
            <w:tcW w:w="2976" w:type="dxa"/>
            <w:vAlign w:val="center"/>
          </w:tcPr>
          <w:p w:rsidR="00013FFE" w:rsidRDefault="00013FFE" w:rsidP="00A56173">
            <w:bookmarkStart w:id="15" w:name="_GoBack"/>
            <w:bookmarkEnd w:id="15"/>
            <w:r>
              <w:rPr>
                <w:rFonts w:hint="eastAsia"/>
              </w:rPr>
              <w:t>调用方式</w:t>
            </w:r>
          </w:p>
        </w:tc>
      </w:tr>
      <w:tr w:rsidR="00A57760" w:rsidRPr="00041205" w:rsidTr="00041205">
        <w:tc>
          <w:tcPr>
            <w:tcW w:w="1816" w:type="dxa"/>
            <w:vAlign w:val="center"/>
          </w:tcPr>
          <w:p w:rsidR="00A57760" w:rsidRPr="00041205" w:rsidRDefault="00A57760" w:rsidP="00A57760">
            <w:pPr>
              <w:rPr>
                <w:color w:val="FF0000"/>
              </w:rPr>
            </w:pPr>
            <w:r w:rsidRPr="00041205">
              <w:rPr>
                <w:rFonts w:hint="eastAsia"/>
                <w:color w:val="FF0000"/>
              </w:rPr>
              <w:t>ReliabilityIndex</w:t>
            </w:r>
          </w:p>
        </w:tc>
        <w:tc>
          <w:tcPr>
            <w:tcW w:w="1387" w:type="dxa"/>
            <w:vAlign w:val="center"/>
          </w:tcPr>
          <w:p w:rsidR="00A57760" w:rsidRPr="00041205" w:rsidRDefault="00A57760" w:rsidP="00A57760">
            <w:pPr>
              <w:rPr>
                <w:color w:val="FF0000"/>
              </w:rPr>
            </w:pPr>
            <w:r w:rsidRPr="00041205">
              <w:rPr>
                <w:color w:val="FF0000"/>
              </w:rPr>
              <w:t>MemDB.Bpa</w:t>
            </w:r>
            <w:r w:rsidRPr="00041205">
              <w:rPr>
                <w:rFonts w:hint="eastAsia"/>
                <w:color w:val="FF0000"/>
              </w:rPr>
              <w:t>内存数据库，</w:t>
            </w:r>
            <w:r w:rsidRPr="00041205">
              <w:rPr>
                <w:color w:val="FF0000"/>
              </w:rPr>
              <w:t>MemDB.PR</w:t>
            </w:r>
            <w:r w:rsidRPr="00041205">
              <w:rPr>
                <w:rFonts w:hint="eastAsia"/>
                <w:color w:val="FF0000"/>
              </w:rPr>
              <w:t>内存数据库，</w:t>
            </w:r>
          </w:p>
          <w:p w:rsidR="00A57760" w:rsidRPr="00041205" w:rsidRDefault="00A57760" w:rsidP="00A57760">
            <w:pPr>
              <w:rPr>
                <w:color w:val="FF0000"/>
              </w:rPr>
            </w:pPr>
            <w:r w:rsidRPr="00041205">
              <w:rPr>
                <w:rFonts w:hint="eastAsia"/>
                <w:color w:val="FF0000"/>
              </w:rPr>
              <w:t>可靠性指标用户控制参数</w:t>
            </w:r>
          </w:p>
        </w:tc>
        <w:tc>
          <w:tcPr>
            <w:tcW w:w="3171" w:type="dxa"/>
            <w:vAlign w:val="center"/>
          </w:tcPr>
          <w:p w:rsidR="00352B64" w:rsidRPr="00041205" w:rsidRDefault="00A57760" w:rsidP="00352B64">
            <w:pPr>
              <w:rPr>
                <w:color w:val="FF0000"/>
              </w:rPr>
            </w:pPr>
            <w:r w:rsidRPr="00041205">
              <w:rPr>
                <w:rFonts w:hint="eastAsia"/>
                <w:color w:val="FF0000"/>
              </w:rPr>
              <w:t>更新内存数据库</w:t>
            </w:r>
            <w:r w:rsidRPr="00041205">
              <w:rPr>
                <w:color w:val="FF0000"/>
              </w:rPr>
              <w:t>MemDB.Bpa</w:t>
            </w:r>
            <w:r w:rsidRPr="00041205">
              <w:rPr>
                <w:rFonts w:hint="eastAsia"/>
                <w:color w:val="FF0000"/>
              </w:rPr>
              <w:t>中的表：FSecurity/安全评价</w:t>
            </w:r>
          </w:p>
          <w:p w:rsidR="00352B64" w:rsidRPr="00041205" w:rsidRDefault="00A57760" w:rsidP="00352B64">
            <w:pPr>
              <w:rPr>
                <w:color w:val="FF0000"/>
              </w:rPr>
            </w:pPr>
            <w:r w:rsidRPr="00041205">
              <w:rPr>
                <w:rFonts w:hint="eastAsia"/>
                <w:color w:val="FF0000"/>
              </w:rPr>
              <w:t>CopGen/停运发电</w:t>
            </w:r>
          </w:p>
          <w:p w:rsidR="00A57760" w:rsidRPr="00041205" w:rsidRDefault="00A57760" w:rsidP="00352B64">
            <w:pPr>
              <w:rPr>
                <w:color w:val="FF0000"/>
              </w:rPr>
            </w:pPr>
            <w:r w:rsidRPr="00041205">
              <w:rPr>
                <w:rFonts w:hint="eastAsia"/>
                <w:color w:val="FF0000"/>
              </w:rPr>
              <w:t>CopTable/停运概率</w:t>
            </w:r>
          </w:p>
        </w:tc>
        <w:tc>
          <w:tcPr>
            <w:tcW w:w="2976" w:type="dxa"/>
            <w:vAlign w:val="center"/>
          </w:tcPr>
          <w:p w:rsidR="00A57760" w:rsidRPr="00041205" w:rsidRDefault="00A57760" w:rsidP="00A57760">
            <w:pPr>
              <w:rPr>
                <w:color w:val="FF0000"/>
              </w:rPr>
            </w:pPr>
            <w:r w:rsidRPr="00041205">
              <w:rPr>
                <w:rFonts w:hint="eastAsia"/>
                <w:color w:val="FF0000"/>
              </w:rPr>
              <w:t xml:space="preserve">命令行方式，可靠性指标用户控制参数通过命令行传入ReliabilityIndex </w:t>
            </w:r>
            <w:r w:rsidR="000C3BE5" w:rsidRPr="00041205">
              <w:rPr>
                <w:color w:val="FF0000"/>
              </w:rPr>
              <w:t xml:space="preserve">RunPath </w:t>
            </w:r>
            <w:r w:rsidRPr="00041205">
              <w:rPr>
                <w:rFonts w:hint="eastAsia"/>
                <w:color w:val="FF0000"/>
              </w:rPr>
              <w:t>param</w:t>
            </w:r>
            <w:r w:rsidRPr="00041205">
              <w:rPr>
                <w:color w:val="FF0000"/>
              </w:rPr>
              <w:t xml:space="preserve">1 param2 </w:t>
            </w:r>
            <w:r w:rsidRPr="00041205">
              <w:rPr>
                <w:color w:val="FF0000"/>
              </w:rPr>
              <w:t>…</w:t>
            </w:r>
          </w:p>
          <w:p w:rsidR="002912F8" w:rsidRPr="00041205" w:rsidRDefault="002912F8" w:rsidP="00A57760">
            <w:pPr>
              <w:rPr>
                <w:color w:val="FF0000"/>
              </w:rPr>
            </w:pPr>
          </w:p>
          <w:p w:rsidR="002912F8" w:rsidRPr="00041205" w:rsidRDefault="006A1523" w:rsidP="00245E31">
            <w:pPr>
              <w:rPr>
                <w:rFonts w:hint="eastAsia"/>
                <w:color w:val="FF0000"/>
              </w:rPr>
            </w:pPr>
            <w:r w:rsidRPr="000260AB">
              <w:rPr>
                <w:color w:val="FF0000"/>
              </w:rPr>
              <w:t>fDc2AcFactor//直流潮流2 交流潮流系数</w:t>
            </w:r>
          </w:p>
        </w:tc>
      </w:tr>
    </w:tbl>
    <w:p w:rsidR="00352B64" w:rsidRDefault="00352B64" w:rsidP="00352B64">
      <w:pPr>
        <w:ind w:firstLineChars="200" w:firstLine="400"/>
      </w:pPr>
      <w:r>
        <w:rPr>
          <w:rFonts w:hint="eastAsia"/>
        </w:rPr>
        <w:t>抽样用户控制参数枚举如下：</w:t>
      </w:r>
    </w:p>
    <w:p w:rsidR="00352B64" w:rsidRDefault="00352B64" w:rsidP="00352B64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352B64" w:rsidRPr="00013FFE" w:rsidTr="00A56173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352B64" w:rsidRPr="00013FFE" w:rsidTr="00A56173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A56173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A56173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A56173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352B64" w:rsidRPr="00683163" w:rsidRDefault="00352B64" w:rsidP="00352B64"/>
    <w:p w:rsidR="00013FFE" w:rsidRPr="00352B64" w:rsidRDefault="00013FFE" w:rsidP="00013FFE"/>
    <w:p w:rsidR="00285CED" w:rsidRDefault="00B76D4C">
      <w:pPr>
        <w:pStyle w:val="1"/>
        <w:ind w:left="360" w:hanging="360"/>
      </w:pPr>
      <w:r>
        <w:rPr>
          <w:rFonts w:hint="eastAsia"/>
        </w:rPr>
        <w:t>实施视图</w:t>
      </w:r>
      <w:bookmarkEnd w:id="14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本节说明实施模型的整体结构、软件分解为实施模型中的层和子系统的情况，以及所有在构架方面具有重要意义的构件。</w:t>
      </w:r>
      <w:r>
        <w:t>]</w:t>
      </w:r>
    </w:p>
    <w:p w:rsidR="00285CED" w:rsidRDefault="00B76D4C">
      <w:pPr>
        <w:pStyle w:val="2"/>
      </w:pPr>
      <w:bookmarkStart w:id="16" w:name="_Toc498832892"/>
      <w:r>
        <w:rPr>
          <w:rFonts w:hint="eastAsia"/>
        </w:rPr>
        <w:t>概述</w:t>
      </w:r>
      <w:bookmarkEnd w:id="1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本小节指定并定义各个层及其内容、添加到指定层时要遵循的规则以及各层之间的边界。还应包括一个显示层间关系的构件图。</w:t>
      </w:r>
      <w:r>
        <w:t xml:space="preserve"> ]</w:t>
      </w:r>
    </w:p>
    <w:p w:rsidR="00285CED" w:rsidRDefault="00B76D4C">
      <w:pPr>
        <w:pStyle w:val="2"/>
      </w:pPr>
      <w:bookmarkStart w:id="17" w:name="_Toc498832893"/>
      <w:r>
        <w:rPr>
          <w:rFonts w:hint="eastAsia"/>
        </w:rPr>
        <w:t>层</w:t>
      </w:r>
      <w:bookmarkEnd w:id="17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对于每个层，都用一个小节来加以说明，其中包括该层的名称和一个构件图，并列举位于该层的子系统。</w:t>
      </w:r>
      <w:r>
        <w:t>]</w:t>
      </w:r>
    </w:p>
    <w:p w:rsidR="00285CED" w:rsidRDefault="00285CED"/>
    <w:p w:rsidR="00285CED" w:rsidRDefault="00B76D4C">
      <w:pPr>
        <w:pStyle w:val="1"/>
        <w:ind w:left="360" w:hanging="360"/>
      </w:pPr>
      <w:bookmarkStart w:id="18" w:name="_Toc498832894"/>
      <w:r>
        <w:rPr>
          <w:rFonts w:hint="eastAsia"/>
        </w:rPr>
        <w:t>数据视图（可选）</w:t>
      </w:r>
      <w:bookmarkEnd w:id="18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sectPr w:rsidR="00285CED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449" w:rsidRDefault="00131449">
      <w:pPr>
        <w:spacing w:line="240" w:lineRule="auto"/>
      </w:pPr>
      <w:r>
        <w:separator/>
      </w:r>
    </w:p>
  </w:endnote>
  <w:endnote w:type="continuationSeparator" w:id="0">
    <w:p w:rsidR="00131449" w:rsidRDefault="001314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5617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6173" w:rsidRDefault="00A56173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6173" w:rsidRDefault="00A56173" w:rsidP="00F35CC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 w:hint="eastAsia"/>
            </w:rPr>
            <w:t>中能电</w:t>
          </w:r>
          <w:r>
            <w:rPr>
              <w:rFonts w:ascii="Times New Roman"/>
            </w:rPr>
            <w:t>,  20</w:t>
          </w:r>
          <w:r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6173" w:rsidRDefault="00A56173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 w:rsidR="00041205">
            <w:rPr>
              <w:rStyle w:val="a8"/>
              <w:rFonts w:ascii="Times New Roman"/>
              <w:noProof/>
            </w:rPr>
            <w:t>14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 w:rsidR="00041205" w:rsidRPr="00041205">
            <w:rPr>
              <w:rStyle w:val="a8"/>
              <w:noProof/>
            </w:rPr>
            <w:t>14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:rsidR="00A56173" w:rsidRDefault="00A56173" w:rsidP="00F35CC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449" w:rsidRDefault="00131449">
      <w:pPr>
        <w:spacing w:line="240" w:lineRule="auto"/>
      </w:pPr>
      <w:r>
        <w:separator/>
      </w:r>
    </w:p>
  </w:footnote>
  <w:footnote w:type="continuationSeparator" w:id="0">
    <w:p w:rsidR="00131449" w:rsidRDefault="001314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173" w:rsidRDefault="00A56173">
    <w:pPr>
      <w:rPr>
        <w:sz w:val="24"/>
      </w:rPr>
    </w:pPr>
  </w:p>
  <w:p w:rsidR="00A56173" w:rsidRDefault="00A56173">
    <w:pPr>
      <w:pBdr>
        <w:top w:val="single" w:sz="6" w:space="1" w:color="auto"/>
      </w:pBdr>
      <w:rPr>
        <w:sz w:val="24"/>
      </w:rPr>
    </w:pPr>
  </w:p>
  <w:p w:rsidR="00A56173" w:rsidRDefault="00A56173" w:rsidP="00F35CC8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中能电</w:t>
    </w:r>
  </w:p>
  <w:p w:rsidR="00A56173" w:rsidRDefault="00A56173">
    <w:pPr>
      <w:pBdr>
        <w:bottom w:val="single" w:sz="6" w:space="1" w:color="auto"/>
      </w:pBdr>
      <w:jc w:val="right"/>
      <w:rPr>
        <w:sz w:val="24"/>
      </w:rPr>
    </w:pPr>
  </w:p>
  <w:p w:rsidR="00A56173" w:rsidRDefault="00A5617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56173">
      <w:tc>
        <w:tcPr>
          <w:tcW w:w="6379" w:type="dxa"/>
        </w:tcPr>
        <w:p w:rsidR="00A56173" w:rsidRDefault="00A56173">
          <w:r>
            <w:rPr>
              <w:rFonts w:hint="eastAsia"/>
            </w:rPr>
            <w:t>分布式计算</w:t>
          </w:r>
        </w:p>
      </w:tc>
      <w:tc>
        <w:tcPr>
          <w:tcW w:w="3179" w:type="dxa"/>
        </w:tcPr>
        <w:p w:rsidR="00A56173" w:rsidRDefault="00A56173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</w:t>
          </w:r>
          <w:r>
            <w:rPr>
              <w:rFonts w:ascii="Times New Roman" w:hint="eastAsia"/>
            </w:rPr>
            <w:t>ersion:           &lt;1.0&gt;</w:t>
          </w:r>
        </w:p>
      </w:tc>
    </w:tr>
    <w:tr w:rsidR="00A56173">
      <w:tc>
        <w:tcPr>
          <w:tcW w:w="6379" w:type="dxa"/>
        </w:tcPr>
        <w:p w:rsidR="00A56173" w:rsidRDefault="00A56173">
          <w:r>
            <w:rPr>
              <w:rFonts w:ascii="Times New Roman" w:hint="eastAsia"/>
            </w:rPr>
            <w:fldChar w:fldCharType="begin"/>
          </w:r>
          <w:r>
            <w:rPr>
              <w:rFonts w:ascii="Times New Roman" w:hint="eastAsia"/>
            </w:rPr>
            <w:instrText xml:space="preserve"> TITLE  \* MERGEFORMAT </w:instrText>
          </w:r>
          <w:r>
            <w:rPr>
              <w:rFonts w:ascii="Times New Roman" w:hint="eastAsia"/>
            </w:rPr>
            <w:fldChar w:fldCharType="separate"/>
          </w:r>
          <w:r>
            <w:rPr>
              <w:rFonts w:ascii="Times New Roman" w:hint="eastAsia"/>
            </w:rPr>
            <w:t>软件构架文档</w:t>
          </w:r>
          <w:r>
            <w:rPr>
              <w:rFonts w:ascii="Times New Roman" w:hint="eastAsia"/>
            </w:rPr>
            <w:fldChar w:fldCharType="end"/>
          </w:r>
        </w:p>
      </w:tc>
      <w:tc>
        <w:tcPr>
          <w:tcW w:w="3179" w:type="dxa"/>
        </w:tcPr>
        <w:p w:rsidR="00A56173" w:rsidRPr="00F35CC8" w:rsidRDefault="00A56173">
          <w:pPr>
            <w:rPr>
              <w:rFonts w:ascii="Times New Roman"/>
            </w:rPr>
          </w:pPr>
          <w:r>
            <w:rPr>
              <w:rFonts w:ascii="Times New Roman" w:hint="eastAsia"/>
            </w:rPr>
            <w:t xml:space="preserve">  Date:  &lt;30/08/17&gt;</w:t>
          </w:r>
        </w:p>
      </w:tc>
    </w:tr>
    <w:tr w:rsidR="00A56173">
      <w:tc>
        <w:tcPr>
          <w:tcW w:w="9558" w:type="dxa"/>
          <w:gridSpan w:val="2"/>
        </w:tcPr>
        <w:p w:rsidR="00A56173" w:rsidRDefault="00A56173">
          <w:r>
            <w:rPr>
              <w:rFonts w:hint="eastAsia"/>
            </w:rPr>
            <w:t>软件架构设计文档</w:t>
          </w:r>
        </w:p>
      </w:tc>
    </w:tr>
  </w:tbl>
  <w:p w:rsidR="00A56173" w:rsidRDefault="00A5617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AF1646"/>
    <w:multiLevelType w:val="multilevel"/>
    <w:tmpl w:val="71809E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75"/>
    <w:rsid w:val="00013FFE"/>
    <w:rsid w:val="00022C24"/>
    <w:rsid w:val="00023A34"/>
    <w:rsid w:val="000260AB"/>
    <w:rsid w:val="00041205"/>
    <w:rsid w:val="00041EE6"/>
    <w:rsid w:val="00056DFC"/>
    <w:rsid w:val="00063D73"/>
    <w:rsid w:val="000C3BE5"/>
    <w:rsid w:val="000D6394"/>
    <w:rsid w:val="000E3683"/>
    <w:rsid w:val="00131449"/>
    <w:rsid w:val="00176766"/>
    <w:rsid w:val="00186153"/>
    <w:rsid w:val="001D002F"/>
    <w:rsid w:val="001E1EA2"/>
    <w:rsid w:val="001E378F"/>
    <w:rsid w:val="001F08BE"/>
    <w:rsid w:val="002001F1"/>
    <w:rsid w:val="00204AAF"/>
    <w:rsid w:val="00241DBF"/>
    <w:rsid w:val="00245E31"/>
    <w:rsid w:val="00285CED"/>
    <w:rsid w:val="002912F8"/>
    <w:rsid w:val="00352B64"/>
    <w:rsid w:val="00386577"/>
    <w:rsid w:val="00391F3D"/>
    <w:rsid w:val="003961D3"/>
    <w:rsid w:val="003E303E"/>
    <w:rsid w:val="003F4941"/>
    <w:rsid w:val="00402F53"/>
    <w:rsid w:val="00404C61"/>
    <w:rsid w:val="0040591D"/>
    <w:rsid w:val="00405F04"/>
    <w:rsid w:val="004113F7"/>
    <w:rsid w:val="00452CB6"/>
    <w:rsid w:val="00455E71"/>
    <w:rsid w:val="004671C0"/>
    <w:rsid w:val="00477970"/>
    <w:rsid w:val="004C1052"/>
    <w:rsid w:val="004C22F8"/>
    <w:rsid w:val="004D3075"/>
    <w:rsid w:val="004D7A2F"/>
    <w:rsid w:val="004E25DC"/>
    <w:rsid w:val="004E444B"/>
    <w:rsid w:val="004E62D5"/>
    <w:rsid w:val="00501EF2"/>
    <w:rsid w:val="00520A91"/>
    <w:rsid w:val="005757C4"/>
    <w:rsid w:val="005763C2"/>
    <w:rsid w:val="00581D57"/>
    <w:rsid w:val="0059266F"/>
    <w:rsid w:val="005A24BD"/>
    <w:rsid w:val="005B6BFB"/>
    <w:rsid w:val="005B6EDB"/>
    <w:rsid w:val="005E4FF8"/>
    <w:rsid w:val="005F1F36"/>
    <w:rsid w:val="006053B1"/>
    <w:rsid w:val="00605E65"/>
    <w:rsid w:val="006464E6"/>
    <w:rsid w:val="006647B9"/>
    <w:rsid w:val="00672350"/>
    <w:rsid w:val="00683163"/>
    <w:rsid w:val="00696A04"/>
    <w:rsid w:val="006A0D75"/>
    <w:rsid w:val="006A1523"/>
    <w:rsid w:val="006D2706"/>
    <w:rsid w:val="006E1C26"/>
    <w:rsid w:val="006E274C"/>
    <w:rsid w:val="006E4750"/>
    <w:rsid w:val="00746C55"/>
    <w:rsid w:val="00750EA0"/>
    <w:rsid w:val="0077748C"/>
    <w:rsid w:val="00795041"/>
    <w:rsid w:val="007B100C"/>
    <w:rsid w:val="007C5144"/>
    <w:rsid w:val="007D56BF"/>
    <w:rsid w:val="00810B8C"/>
    <w:rsid w:val="008273D1"/>
    <w:rsid w:val="0085251C"/>
    <w:rsid w:val="00867880"/>
    <w:rsid w:val="0087059A"/>
    <w:rsid w:val="008A08B7"/>
    <w:rsid w:val="008C5617"/>
    <w:rsid w:val="008D78F4"/>
    <w:rsid w:val="00921FBD"/>
    <w:rsid w:val="00924659"/>
    <w:rsid w:val="00965940"/>
    <w:rsid w:val="00976A19"/>
    <w:rsid w:val="009C552D"/>
    <w:rsid w:val="009D44E5"/>
    <w:rsid w:val="009E28F6"/>
    <w:rsid w:val="009F5A55"/>
    <w:rsid w:val="009F5AAB"/>
    <w:rsid w:val="00A1362C"/>
    <w:rsid w:val="00A20E22"/>
    <w:rsid w:val="00A213EC"/>
    <w:rsid w:val="00A21B7A"/>
    <w:rsid w:val="00A43D1E"/>
    <w:rsid w:val="00A56173"/>
    <w:rsid w:val="00A57760"/>
    <w:rsid w:val="00A71657"/>
    <w:rsid w:val="00A81F2F"/>
    <w:rsid w:val="00AC5C30"/>
    <w:rsid w:val="00AE7977"/>
    <w:rsid w:val="00AF4979"/>
    <w:rsid w:val="00B01477"/>
    <w:rsid w:val="00B25FCD"/>
    <w:rsid w:val="00B47FDA"/>
    <w:rsid w:val="00B61ED2"/>
    <w:rsid w:val="00B66ECF"/>
    <w:rsid w:val="00B76D4C"/>
    <w:rsid w:val="00B85BB4"/>
    <w:rsid w:val="00B92E89"/>
    <w:rsid w:val="00BC15B8"/>
    <w:rsid w:val="00BC2496"/>
    <w:rsid w:val="00BC4A0E"/>
    <w:rsid w:val="00BF19A6"/>
    <w:rsid w:val="00BF7315"/>
    <w:rsid w:val="00C06246"/>
    <w:rsid w:val="00C16D7F"/>
    <w:rsid w:val="00C26908"/>
    <w:rsid w:val="00C329B9"/>
    <w:rsid w:val="00C51BC0"/>
    <w:rsid w:val="00C56E84"/>
    <w:rsid w:val="00C81DB8"/>
    <w:rsid w:val="00CC0DB7"/>
    <w:rsid w:val="00CD3BC8"/>
    <w:rsid w:val="00CE3B77"/>
    <w:rsid w:val="00CF2BCA"/>
    <w:rsid w:val="00CF35AC"/>
    <w:rsid w:val="00CF714D"/>
    <w:rsid w:val="00D10624"/>
    <w:rsid w:val="00D13F0B"/>
    <w:rsid w:val="00D1461F"/>
    <w:rsid w:val="00D2664A"/>
    <w:rsid w:val="00D47D27"/>
    <w:rsid w:val="00D60B26"/>
    <w:rsid w:val="00D62BAA"/>
    <w:rsid w:val="00D80226"/>
    <w:rsid w:val="00D82258"/>
    <w:rsid w:val="00D93B84"/>
    <w:rsid w:val="00DA3B28"/>
    <w:rsid w:val="00DE5172"/>
    <w:rsid w:val="00DF59BB"/>
    <w:rsid w:val="00E03D30"/>
    <w:rsid w:val="00E35A5C"/>
    <w:rsid w:val="00E624DD"/>
    <w:rsid w:val="00E937A5"/>
    <w:rsid w:val="00EC41F1"/>
    <w:rsid w:val="00EF499F"/>
    <w:rsid w:val="00EF4D55"/>
    <w:rsid w:val="00EF4DF8"/>
    <w:rsid w:val="00F35CC8"/>
    <w:rsid w:val="00F61144"/>
    <w:rsid w:val="00FA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C61845-3A9F-41C4-ADF2-E5D9298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5763C2"/>
    <w:pPr>
      <w:spacing w:after="120"/>
    </w:pPr>
    <w:rPr>
      <w:rFonts w:ascii="Times New Roman"/>
      <w:color w:val="000000" w:themeColor="text1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table" w:styleId="af1">
    <w:name w:val="Table Grid"/>
    <w:basedOn w:val="a1"/>
    <w:uiPriority w:val="39"/>
    <w:rsid w:val="00FA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报告正文"/>
    <w:basedOn w:val="a"/>
    <w:link w:val="Char"/>
    <w:qFormat/>
    <w:rsid w:val="006053B1"/>
    <w:pPr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snapToGrid/>
      <w:kern w:val="2"/>
      <w:sz w:val="24"/>
      <w:szCs w:val="22"/>
    </w:rPr>
  </w:style>
  <w:style w:type="character" w:customStyle="1" w:styleId="Char">
    <w:name w:val="报告正文 Char"/>
    <w:basedOn w:val="a0"/>
    <w:link w:val="af2"/>
    <w:rsid w:val="006053B1"/>
    <w:rPr>
      <w:rFonts w:asciiTheme="minorHAnsi" w:eastAsiaTheme="minorEastAsia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__3.vsd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__5.vsd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__2.vsd"/><Relationship Id="rId5" Type="http://schemas.openxmlformats.org/officeDocument/2006/relationships/footnotes" Target="footnotes.xml"/><Relationship Id="rId15" Type="http://schemas.openxmlformats.org/officeDocument/2006/relationships/oleObject" Target="embeddings/Microsoft_Visio_2003-2010___4.vsd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1.vsd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169;&#26495;\&#36719;&#20214;&#26550;&#26500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软件架构设计文档.dot</Template>
  <TotalTime>2182</TotalTime>
  <Pages>14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9949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keywords/>
  <cp:lastModifiedBy>jiangyi</cp:lastModifiedBy>
  <cp:revision>132</cp:revision>
  <dcterms:created xsi:type="dcterms:W3CDTF">2017-08-30T03:08:00Z</dcterms:created>
  <dcterms:modified xsi:type="dcterms:W3CDTF">2017-09-26T08:32:00Z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