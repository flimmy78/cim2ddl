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ED" w:rsidRPr="00932C0C" w:rsidRDefault="00F35CC8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分布式计算</w:t>
      </w: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 w:hint="eastAsia"/>
        </w:rPr>
        <w:t>软件构架文档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285CED">
      <w:pPr>
        <w:pStyle w:val="a4"/>
        <w:jc w:val="right"/>
        <w:rPr>
          <w:rFonts w:asciiTheme="minorHAnsi" w:eastAsiaTheme="minorEastAsia" w:hAnsiTheme="minorHAnsi"/>
        </w:rPr>
      </w:pP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  <w:sz w:val="28"/>
        </w:rPr>
      </w:pPr>
      <w:r w:rsidRPr="00932C0C">
        <w:rPr>
          <w:rFonts w:asciiTheme="minorHAnsi" w:eastAsiaTheme="minorEastAsia" w:hAnsiTheme="minorHAnsi" w:hint="eastAsia"/>
          <w:sz w:val="28"/>
        </w:rPr>
        <w:t>版本</w:t>
      </w:r>
      <w:r w:rsidR="00867880" w:rsidRPr="00932C0C">
        <w:rPr>
          <w:rFonts w:asciiTheme="minorHAnsi" w:eastAsiaTheme="minorEastAsia" w:hAnsiTheme="minorHAnsi"/>
          <w:sz w:val="28"/>
        </w:rPr>
        <w:t xml:space="preserve"> &lt;</w:t>
      </w:r>
      <w:r w:rsidR="00867880" w:rsidRPr="00932C0C">
        <w:rPr>
          <w:rFonts w:asciiTheme="minorHAnsi" w:eastAsiaTheme="minorEastAsia" w:hAnsiTheme="minorHAnsi" w:hint="eastAsia"/>
          <w:sz w:val="28"/>
        </w:rPr>
        <w:t>0.1</w:t>
      </w:r>
      <w:r w:rsidRPr="00932C0C">
        <w:rPr>
          <w:rFonts w:asciiTheme="minorHAnsi" w:eastAsiaTheme="minorEastAsia" w:hAnsiTheme="minorHAnsi"/>
          <w:sz w:val="28"/>
        </w:rPr>
        <w:t>&gt;</w:t>
      </w:r>
    </w:p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655FBD" w:rsidRPr="00F3734E" w:rsidTr="00CE3BDA">
        <w:tc>
          <w:tcPr>
            <w:tcW w:w="6379" w:type="dxa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hint="eastAsia"/>
                <w:sz w:val="24"/>
                <w:szCs w:val="24"/>
              </w:rPr>
              <w:t>分布式计算</w:t>
            </w:r>
          </w:p>
        </w:tc>
        <w:tc>
          <w:tcPr>
            <w:tcW w:w="3179" w:type="dxa"/>
          </w:tcPr>
          <w:p w:rsidR="00655FBD" w:rsidRPr="00F3734E" w:rsidRDefault="00655FBD" w:rsidP="00CE3BDA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</w:rPr>
            </w:pPr>
            <w:r w:rsidRPr="00F3734E">
              <w:rPr>
                <w:rFonts w:ascii="Times New Roman"/>
                <w:sz w:val="24"/>
                <w:szCs w:val="24"/>
              </w:rPr>
              <w:t xml:space="preserve">  V</w:t>
            </w:r>
            <w:r w:rsidRPr="00F3734E">
              <w:rPr>
                <w:rFonts w:ascii="Times New Roman" w:hint="eastAsia"/>
                <w:sz w:val="24"/>
                <w:szCs w:val="24"/>
              </w:rPr>
              <w:t>ersion:           &lt;1.0&gt;</w:t>
            </w:r>
          </w:p>
        </w:tc>
      </w:tr>
      <w:tr w:rsidR="00655FBD" w:rsidRPr="00F3734E" w:rsidTr="00CE3BDA">
        <w:tc>
          <w:tcPr>
            <w:tcW w:w="6379" w:type="dxa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ascii="Times New Roman" w:hint="eastAsia"/>
                <w:sz w:val="24"/>
                <w:szCs w:val="24"/>
              </w:rPr>
              <w:fldChar w:fldCharType="begin"/>
            </w:r>
            <w:r w:rsidRPr="00F3734E">
              <w:rPr>
                <w:rFonts w:ascii="Times New Roman" w:hint="eastAsia"/>
                <w:sz w:val="24"/>
                <w:szCs w:val="24"/>
              </w:rPr>
              <w:instrText xml:space="preserve"> TITLE  \* MERGEFORMAT </w:instrText>
            </w:r>
            <w:r w:rsidRPr="00F3734E">
              <w:rPr>
                <w:rFonts w:ascii="Times New Roman" w:hint="eastAsia"/>
                <w:sz w:val="24"/>
                <w:szCs w:val="24"/>
              </w:rPr>
              <w:fldChar w:fldCharType="separate"/>
            </w:r>
            <w:r w:rsidRPr="00F3734E">
              <w:rPr>
                <w:rFonts w:ascii="Times New Roman" w:hint="eastAsia"/>
                <w:sz w:val="24"/>
                <w:szCs w:val="24"/>
              </w:rPr>
              <w:t>软件构架文档</w:t>
            </w:r>
            <w:r w:rsidRPr="00F3734E">
              <w:rPr>
                <w:rFonts w:ascii="Times New Roman" w:hint="eastAsia"/>
                <w:sz w:val="24"/>
                <w:szCs w:val="24"/>
              </w:rPr>
              <w:fldChar w:fldCharType="end"/>
            </w:r>
          </w:p>
        </w:tc>
        <w:tc>
          <w:tcPr>
            <w:tcW w:w="3179" w:type="dxa"/>
          </w:tcPr>
          <w:p w:rsidR="00655FBD" w:rsidRPr="00F3734E" w:rsidRDefault="00655FBD" w:rsidP="00CE3BDA">
            <w:pPr>
              <w:rPr>
                <w:rFonts w:ascii="Times New Roman"/>
                <w:sz w:val="24"/>
                <w:szCs w:val="24"/>
              </w:rPr>
            </w:pPr>
            <w:r w:rsidRPr="00F3734E">
              <w:rPr>
                <w:rFonts w:ascii="Times New Roman" w:hint="eastAsia"/>
                <w:sz w:val="24"/>
                <w:szCs w:val="24"/>
              </w:rPr>
              <w:t xml:space="preserve">  Date:  &lt;30/08/17&gt;</w:t>
            </w:r>
          </w:p>
        </w:tc>
      </w:tr>
      <w:tr w:rsidR="00655FBD" w:rsidRPr="00F3734E" w:rsidTr="00CE3BDA">
        <w:tc>
          <w:tcPr>
            <w:tcW w:w="9558" w:type="dxa"/>
            <w:gridSpan w:val="2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hint="eastAsia"/>
                <w:sz w:val="24"/>
                <w:szCs w:val="24"/>
              </w:rPr>
              <w:t>软件架构设计文档</w:t>
            </w:r>
          </w:p>
        </w:tc>
      </w:tr>
    </w:tbl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p w:rsidR="00285CED" w:rsidRPr="00932C0C" w:rsidRDefault="00285CED">
      <w:pPr>
        <w:pStyle w:val="a4"/>
        <w:rPr>
          <w:rFonts w:asciiTheme="minorHAnsi" w:eastAsiaTheme="minorEastAsia" w:hAnsiTheme="minorHAnsi"/>
          <w:sz w:val="28"/>
        </w:rPr>
      </w:pPr>
    </w:p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  <w:sectPr w:rsidR="00285CED" w:rsidRPr="00932C0C" w:rsidSect="008571DE">
          <w:headerReference w:type="default" r:id="rId7"/>
          <w:pgSz w:w="12240" w:h="15840" w:code="1"/>
          <w:pgMar w:top="1440" w:right="1800" w:bottom="1440" w:left="1800" w:header="720" w:footer="720" w:gutter="0"/>
          <w:cols w:space="720"/>
          <w:vAlign w:val="center"/>
          <w:docGrid w:linePitch="272"/>
        </w:sect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lastRenderedPageBreak/>
        <w:t>修订历史记录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作者</w:t>
            </w: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2017/08/30</w:t>
            </w:r>
          </w:p>
        </w:tc>
        <w:tc>
          <w:tcPr>
            <w:tcW w:w="1152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0.1</w:t>
            </w:r>
          </w:p>
        </w:tc>
        <w:tc>
          <w:tcPr>
            <w:tcW w:w="374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草稿</w:t>
            </w:r>
          </w:p>
        </w:tc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王恒</w:t>
            </w: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</w:tbl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 w:hint="eastAsia"/>
        </w:rPr>
        <w:lastRenderedPageBreak/>
        <w:t>目录</w:t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TOC \o "1-3" </w:instrText>
      </w:r>
      <w:r w:rsidRPr="00932C0C">
        <w:rPr>
          <w:rFonts w:asciiTheme="minorHAnsi" w:eastAsiaTheme="minorEastAsia" w:hAnsiTheme="minorHAnsi"/>
        </w:rPr>
        <w:fldChar w:fldCharType="separate"/>
      </w:r>
      <w:r w:rsidRPr="00932C0C">
        <w:rPr>
          <w:rFonts w:asciiTheme="minorHAnsi" w:eastAsiaTheme="minorEastAsia" w:hAnsiTheme="minorHAnsi"/>
        </w:rPr>
        <w:t>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简介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目的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范围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1.3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定义、首字母缩写词和缩略语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1.4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参考资料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1.5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2.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构架表示方式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3.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构架目标和约束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用例实现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逻辑视图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在构架方面具有重要意义的设计包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6.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进程视图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7.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部署视图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实施视图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层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9.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数据视图（可选）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10.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大小和性能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质量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/>
        </w:rPr>
        <w:lastRenderedPageBreak/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 w:hint="eastAsia"/>
        </w:rPr>
        <w:t>软件构架文档</w:t>
      </w: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t xml:space="preserve"> 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0" w:name="_Toc498832876"/>
      <w:r w:rsidRPr="006B229B">
        <w:rPr>
          <w:rFonts w:ascii="黑体" w:eastAsia="黑体" w:hAnsi="黑体" w:hint="eastAsia"/>
          <w:szCs w:val="32"/>
        </w:rPr>
        <w:t>简介</w:t>
      </w:r>
      <w:bookmarkEnd w:id="0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软件构架文档的简介应提供整个软件构架文档的概述。它应包括此软件构架文档的目的、范围、定义、首字母缩写词、缩略语、参考资料和概述。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" w:name="_Toc498832877"/>
      <w:r w:rsidRPr="000D1B50">
        <w:rPr>
          <w:rFonts w:ascii="Times New Roman" w:eastAsia="黑体" w:hint="eastAsia"/>
        </w:rPr>
        <w:t>目的</w:t>
      </w:r>
      <w:bookmarkEnd w:id="1"/>
    </w:p>
    <w:p w:rsidR="00285CED" w:rsidRPr="00636CB1" w:rsidRDefault="00810B8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本文档目的是实现一种基于自律分散</w:t>
      </w:r>
      <w:r w:rsidR="001E378F" w:rsidRPr="00636CB1">
        <w:rPr>
          <w:rFonts w:hint="eastAsia"/>
          <w:sz w:val="21"/>
          <w:szCs w:val="21"/>
        </w:rPr>
        <w:t>技术</w:t>
      </w:r>
      <w:r w:rsidRPr="00636CB1">
        <w:rPr>
          <w:rFonts w:hint="eastAsia"/>
          <w:sz w:val="21"/>
          <w:szCs w:val="21"/>
        </w:rPr>
        <w:t>的分布式计算</w:t>
      </w:r>
      <w:r w:rsidR="001E378F" w:rsidRPr="00636CB1">
        <w:rPr>
          <w:rFonts w:hint="eastAsia"/>
          <w:sz w:val="21"/>
          <w:szCs w:val="21"/>
        </w:rPr>
        <w:t>系统设计</w:t>
      </w:r>
      <w:r w:rsidR="006E1C26" w:rsidRPr="00636CB1">
        <w:rPr>
          <w:rFonts w:hint="eastAsia"/>
          <w:sz w:val="21"/>
          <w:szCs w:val="21"/>
        </w:rPr>
        <w:t>。</w:t>
      </w:r>
      <w:r w:rsidR="00B76D4C" w:rsidRPr="00636CB1">
        <w:rPr>
          <w:rFonts w:hint="eastAsia"/>
          <w:sz w:val="21"/>
          <w:szCs w:val="21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2" w:name="_Toc498832878"/>
      <w:r w:rsidRPr="000D1B50">
        <w:rPr>
          <w:rFonts w:ascii="Times New Roman" w:eastAsia="黑体" w:hint="eastAsia"/>
        </w:rPr>
        <w:t>范围</w:t>
      </w:r>
      <w:bookmarkEnd w:id="2"/>
    </w:p>
    <w:p w:rsidR="00285CED" w:rsidRPr="00636CB1" w:rsidRDefault="004D307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本文档用于系统的设计者，开发者及使用人员了解系统的整体架构，功能模块划分，以及模块之间的接口约定。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3" w:name="_Toc498832879"/>
      <w:r w:rsidRPr="000D1B50">
        <w:rPr>
          <w:rFonts w:ascii="Times New Roman" w:eastAsia="黑体" w:hint="eastAsia"/>
        </w:rPr>
        <w:t>定义、首字母缩写词和缩略语</w:t>
      </w:r>
      <w:bookmarkEnd w:id="3"/>
    </w:p>
    <w:p w:rsidR="00B25FCD" w:rsidRPr="00636CB1" w:rsidRDefault="00AC5C30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自律分散系统（</w:t>
      </w:r>
      <w:r w:rsidRPr="00636CB1">
        <w:rPr>
          <w:sz w:val="21"/>
          <w:szCs w:val="21"/>
        </w:rPr>
        <w:t>Autonomous Decentralized System</w:t>
      </w:r>
      <w:r w:rsidRPr="00636CB1">
        <w:rPr>
          <w:sz w:val="21"/>
          <w:szCs w:val="21"/>
        </w:rPr>
        <w:t>，简称</w:t>
      </w:r>
      <w:r w:rsidRPr="00636CB1">
        <w:rPr>
          <w:sz w:val="21"/>
          <w:szCs w:val="21"/>
        </w:rPr>
        <w:t>ADS</w:t>
      </w:r>
      <w:r w:rsidRPr="00636CB1">
        <w:rPr>
          <w:sz w:val="21"/>
          <w:szCs w:val="21"/>
        </w:rPr>
        <w:t>）</w:t>
      </w:r>
      <w:r w:rsidRPr="00636CB1">
        <w:rPr>
          <w:rFonts w:hint="eastAsia"/>
          <w:sz w:val="21"/>
          <w:szCs w:val="21"/>
        </w:rPr>
        <w:t>。</w:t>
      </w:r>
      <w:r w:rsidRPr="00636CB1">
        <w:rPr>
          <w:sz w:val="21"/>
          <w:szCs w:val="21"/>
        </w:rPr>
        <w:t>在这一系统中所有的单元（子系统）都是独立平等的，它们之间不存在任何隶属关系。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自律分散管理系统</w:t>
      </w:r>
      <w:r w:rsidRPr="00636CB1">
        <w:rPr>
          <w:sz w:val="21"/>
          <w:szCs w:val="21"/>
        </w:rPr>
        <w:t>(Autonomous control processor</w:t>
      </w:r>
      <w:r w:rsidRPr="00636CB1">
        <w:rPr>
          <w:rFonts w:hint="eastAsia"/>
          <w:sz w:val="21"/>
          <w:szCs w:val="21"/>
        </w:rPr>
        <w:t>，简称</w:t>
      </w:r>
      <w:r w:rsidRPr="00636CB1">
        <w:rPr>
          <w:rFonts w:hint="eastAsia"/>
          <w:sz w:val="21"/>
          <w:szCs w:val="21"/>
        </w:rPr>
        <w:t>ACP</w:t>
      </w:r>
      <w:r w:rsidRPr="00636CB1">
        <w:rPr>
          <w:sz w:val="21"/>
          <w:szCs w:val="21"/>
        </w:rPr>
        <w:t>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</w:t>
      </w:r>
      <w:r w:rsidRPr="00636CB1">
        <w:rPr>
          <w:rFonts w:hint="eastAsia"/>
          <w:sz w:val="21"/>
          <w:szCs w:val="21"/>
        </w:rPr>
        <w:t>(Atom</w:t>
      </w:r>
      <w:r w:rsidRPr="00636CB1">
        <w:rPr>
          <w:sz w:val="21"/>
          <w:szCs w:val="21"/>
        </w:rPr>
        <w:t>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原子节点数据域</w:t>
      </w:r>
      <w:r w:rsidRPr="00636CB1">
        <w:rPr>
          <w:rFonts w:hint="eastAsia"/>
          <w:sz w:val="21"/>
          <w:szCs w:val="21"/>
        </w:rPr>
        <w:t>(Atom Data Field) ADF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数据域</w:t>
      </w:r>
      <w:r w:rsidRPr="00636CB1">
        <w:rPr>
          <w:rFonts w:hint="eastAsia"/>
          <w:sz w:val="21"/>
          <w:szCs w:val="21"/>
        </w:rPr>
        <w:t>(DF)</w:t>
      </w:r>
      <w:r w:rsidRPr="00636CB1">
        <w:rPr>
          <w:rFonts w:hint="eastAsia"/>
          <w:sz w:val="21"/>
          <w:szCs w:val="21"/>
        </w:rPr>
        <w:t>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使用内容代码（</w:t>
      </w:r>
      <w:r w:rsidRPr="00636CB1">
        <w:rPr>
          <w:rFonts w:hint="eastAsia"/>
          <w:sz w:val="21"/>
          <w:szCs w:val="21"/>
        </w:rPr>
        <w:t>content</w:t>
      </w:r>
      <w:r w:rsidRPr="00636CB1">
        <w:rPr>
          <w:sz w:val="21"/>
          <w:szCs w:val="21"/>
        </w:rPr>
        <w:t xml:space="preserve"> </w:t>
      </w:r>
      <w:r w:rsidRPr="00636CB1">
        <w:rPr>
          <w:rFonts w:hint="eastAsia"/>
          <w:sz w:val="21"/>
          <w:szCs w:val="21"/>
        </w:rPr>
        <w:t>code</w:t>
      </w:r>
      <w:r w:rsidRPr="00636CB1">
        <w:rPr>
          <w:rFonts w:hint="eastAsia"/>
          <w:sz w:val="21"/>
          <w:szCs w:val="21"/>
        </w:rPr>
        <w:t>，</w:t>
      </w:r>
      <w:r w:rsidRPr="00636CB1">
        <w:rPr>
          <w:rFonts w:hint="eastAsia"/>
          <w:sz w:val="21"/>
          <w:szCs w:val="21"/>
        </w:rPr>
        <w:t>CC</w:t>
      </w:r>
      <w:r w:rsidRPr="00636CB1">
        <w:rPr>
          <w:rFonts w:hint="eastAsia"/>
          <w:sz w:val="21"/>
          <w:szCs w:val="21"/>
        </w:rPr>
        <w:t>）来判断一个数据是否必要的。</w:t>
      </w: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管理负责与数据域的数据收发功能。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应用软件</w:t>
      </w:r>
      <w:r w:rsidRPr="00636CB1">
        <w:rPr>
          <w:rFonts w:hint="eastAsia"/>
          <w:sz w:val="21"/>
          <w:szCs w:val="21"/>
        </w:rPr>
        <w:t>(APL)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原子节点数据域（</w:t>
      </w:r>
      <w:r w:rsidRPr="00636CB1">
        <w:rPr>
          <w:rFonts w:hint="eastAsia"/>
          <w:sz w:val="21"/>
          <w:szCs w:val="21"/>
        </w:rPr>
        <w:t>ADF</w:t>
      </w:r>
      <w:r w:rsidRPr="00636CB1">
        <w:rPr>
          <w:rFonts w:hint="eastAsia"/>
          <w:sz w:val="21"/>
          <w:szCs w:val="21"/>
        </w:rPr>
        <w:t>）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4" w:name="_Toc498832880"/>
      <w:r w:rsidRPr="000D1B50">
        <w:rPr>
          <w:rFonts w:ascii="Times New Roman" w:eastAsia="黑体" w:hint="eastAsia"/>
        </w:rPr>
        <w:t>参考资料</w:t>
      </w:r>
      <w:bookmarkEnd w:id="4"/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自律分散系统入门</w:t>
      </w:r>
      <w:r w:rsidRPr="00636CB1">
        <w:rPr>
          <w:rFonts w:hint="eastAsia"/>
          <w:sz w:val="21"/>
          <w:szCs w:val="21"/>
        </w:rPr>
        <w:t xml:space="preserve"> </w:t>
      </w:r>
      <w:r w:rsidRPr="00636CB1">
        <w:rPr>
          <w:rFonts w:hint="eastAsia"/>
          <w:sz w:val="21"/>
          <w:szCs w:val="21"/>
        </w:rPr>
        <w:t>科学出版社</w:t>
      </w:r>
      <w:r w:rsidRPr="00636CB1">
        <w:rPr>
          <w:rFonts w:hint="eastAsia"/>
          <w:sz w:val="21"/>
          <w:szCs w:val="21"/>
        </w:rPr>
        <w:t xml:space="preserve"> </w:t>
      </w:r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ZhongNDRedisDF-V2.0</w:t>
      </w:r>
      <w:r w:rsidRPr="00636CB1">
        <w:rPr>
          <w:rFonts w:hint="eastAsia"/>
          <w:sz w:val="21"/>
          <w:szCs w:val="21"/>
        </w:rPr>
        <w:t>说明文档</w:t>
      </w:r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ZhongNDRedisADF</w:t>
      </w:r>
      <w:r w:rsidRPr="00636CB1">
        <w:rPr>
          <w:rFonts w:hint="eastAsia"/>
          <w:sz w:val="21"/>
          <w:szCs w:val="21"/>
        </w:rPr>
        <w:t>文档说明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5" w:name="_Toc498832881"/>
      <w:r w:rsidRPr="000D1B50">
        <w:rPr>
          <w:rFonts w:ascii="Times New Roman" w:eastAsia="黑体" w:hint="eastAsia"/>
        </w:rPr>
        <w:lastRenderedPageBreak/>
        <w:t>概述</w:t>
      </w:r>
      <w:bookmarkEnd w:id="5"/>
    </w:p>
    <w:p w:rsidR="00285CED" w:rsidRPr="00932C0C" w:rsidRDefault="00B76D4C" w:rsidP="005763C2">
      <w:pPr>
        <w:pStyle w:val="InfoBlue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[</w:t>
      </w:r>
      <w:r w:rsidRPr="00932C0C">
        <w:rPr>
          <w:rFonts w:asciiTheme="minorHAnsi" w:eastAsiaTheme="minorEastAsia" w:hAnsiTheme="minorHAnsi" w:hint="eastAsia"/>
        </w:rPr>
        <w:t>本小节应说明此软件构架文档中其他部分所包含的内容，并解释此软件构架文档的组织方式。</w:t>
      </w:r>
      <w:r w:rsidRPr="00932C0C">
        <w:rPr>
          <w:rFonts w:asciiTheme="minorHAnsi" w:eastAsiaTheme="minorEastAsia" w:hAnsiTheme="minorHAnsi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6" w:name="_Toc498832882"/>
      <w:r w:rsidRPr="006B229B">
        <w:rPr>
          <w:rFonts w:ascii="黑体" w:eastAsia="黑体" w:hAnsi="黑体" w:hint="eastAsia"/>
          <w:szCs w:val="32"/>
        </w:rPr>
        <w:t>构架表示方式</w:t>
      </w:r>
      <w:bookmarkEnd w:id="6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 w:rsidRPr="00636CB1">
        <w:rPr>
          <w:sz w:val="21"/>
          <w:szCs w:val="21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7" w:name="_Toc498832883"/>
      <w:r w:rsidRPr="006B229B">
        <w:rPr>
          <w:rFonts w:ascii="黑体" w:eastAsia="黑体" w:hAnsi="黑体" w:hint="eastAsia"/>
          <w:szCs w:val="32"/>
        </w:rPr>
        <w:t>构架目标和约束</w:t>
      </w:r>
      <w:bookmarkEnd w:id="7"/>
    </w:p>
    <w:p w:rsidR="00391F3D" w:rsidRPr="00636CB1" w:rsidRDefault="00BF731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 w:rsidRPr="00636CB1">
        <w:rPr>
          <w:rFonts w:hint="eastAsia"/>
          <w:sz w:val="21"/>
          <w:szCs w:val="21"/>
        </w:rPr>
        <w:t>。</w:t>
      </w:r>
    </w:p>
    <w:p w:rsidR="00CE3B77" w:rsidRPr="000D1B50" w:rsidRDefault="00CE3B77" w:rsidP="00D23DB4">
      <w:pPr>
        <w:pStyle w:val="2"/>
        <w:spacing w:after="120"/>
        <w:rPr>
          <w:rFonts w:ascii="Times New Roman" w:eastAsia="黑体"/>
        </w:rPr>
      </w:pPr>
      <w:bookmarkStart w:id="8" w:name="_Toc498832884"/>
      <w:r w:rsidRPr="000D1B50">
        <w:rPr>
          <w:rFonts w:ascii="Times New Roman" w:eastAsia="黑体" w:hint="eastAsia"/>
        </w:rPr>
        <w:t>目标</w:t>
      </w:r>
    </w:p>
    <w:p w:rsidR="009F5AAB" w:rsidRPr="00636CB1" w:rsidRDefault="009F5AAB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本设计的目标是设计分布式计算</w:t>
      </w:r>
      <w:r w:rsidR="005B6BFB" w:rsidRPr="00636CB1">
        <w:rPr>
          <w:rFonts w:hint="eastAsia"/>
          <w:sz w:val="21"/>
          <w:szCs w:val="21"/>
        </w:rPr>
        <w:t>平台，即实现电网分析计算（如电网可靠性分析）的单节点运行到多节点并行运行的转变，提高电网分析计算的速度。</w:t>
      </w:r>
      <w:r w:rsidR="00A20E22" w:rsidRPr="00636CB1">
        <w:rPr>
          <w:rFonts w:hint="eastAsia"/>
          <w:sz w:val="21"/>
          <w:szCs w:val="21"/>
        </w:rPr>
        <w:t>另一个目标是</w:t>
      </w:r>
      <w:r w:rsidR="00E624DD" w:rsidRPr="00636CB1">
        <w:rPr>
          <w:rFonts w:hint="eastAsia"/>
          <w:sz w:val="21"/>
          <w:szCs w:val="21"/>
        </w:rPr>
        <w:t>基于</w:t>
      </w:r>
      <w:r w:rsidR="00A20E22" w:rsidRPr="00636CB1">
        <w:rPr>
          <w:rFonts w:hint="eastAsia"/>
          <w:sz w:val="21"/>
          <w:szCs w:val="21"/>
        </w:rPr>
        <w:t>自律分散</w:t>
      </w:r>
      <w:r w:rsidR="00E624DD" w:rsidRPr="00636CB1">
        <w:rPr>
          <w:rFonts w:hint="eastAsia"/>
          <w:sz w:val="21"/>
          <w:szCs w:val="21"/>
        </w:rPr>
        <w:t>的数据总线中间件</w:t>
      </w:r>
      <w:r w:rsidR="00A20E22" w:rsidRPr="00636CB1">
        <w:rPr>
          <w:rFonts w:hint="eastAsia"/>
          <w:sz w:val="21"/>
          <w:szCs w:val="21"/>
        </w:rPr>
        <w:t>，实现人机交互</w:t>
      </w:r>
      <w:r w:rsidR="00E624DD" w:rsidRPr="00636CB1">
        <w:rPr>
          <w:rFonts w:hint="eastAsia"/>
          <w:sz w:val="21"/>
          <w:szCs w:val="21"/>
        </w:rPr>
        <w:t>节点，以及各计算节点之间协作，同时又保持各节点相对独立。</w:t>
      </w:r>
    </w:p>
    <w:p w:rsidR="00CE3B77" w:rsidRPr="000D1B50" w:rsidRDefault="00CE3B77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关键需求说明</w:t>
      </w:r>
    </w:p>
    <w:p w:rsidR="00CE3B77" w:rsidRPr="00636CB1" w:rsidRDefault="00455E71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</w:t>
      </w:r>
      <w:r w:rsidR="009E28F6" w:rsidRPr="00636CB1">
        <w:rPr>
          <w:rFonts w:hint="eastAsia"/>
          <w:sz w:val="21"/>
          <w:szCs w:val="21"/>
        </w:rPr>
        <w:t>一：实现电网可靠性评估计算</w:t>
      </w:r>
      <w:r w:rsidR="00BF19A6" w:rsidRPr="00636CB1">
        <w:rPr>
          <w:rFonts w:hint="eastAsia"/>
          <w:sz w:val="21"/>
          <w:szCs w:val="21"/>
        </w:rPr>
        <w:t>功能</w:t>
      </w:r>
      <w:r w:rsidR="009E28F6" w:rsidRPr="00636CB1">
        <w:rPr>
          <w:rFonts w:hint="eastAsia"/>
          <w:sz w:val="21"/>
          <w:szCs w:val="21"/>
        </w:rPr>
        <w:t>。用户可指定</w:t>
      </w:r>
      <w:r w:rsidR="009E28F6" w:rsidRPr="00636CB1">
        <w:rPr>
          <w:rFonts w:hint="eastAsia"/>
          <w:sz w:val="21"/>
          <w:szCs w:val="21"/>
        </w:rPr>
        <w:t>BPA</w:t>
      </w:r>
      <w:r w:rsidR="009E28F6" w:rsidRPr="00636CB1">
        <w:rPr>
          <w:rFonts w:hint="eastAsia"/>
          <w:sz w:val="21"/>
          <w:szCs w:val="21"/>
        </w:rPr>
        <w:t>模型文件，设置可靠性计算参数，调用可靠性计算算法，查询可靠性指标参数。此需求从单机版可靠性评估计算模块继承过来</w:t>
      </w:r>
      <w:r w:rsidR="00750EA0" w:rsidRPr="00636CB1">
        <w:rPr>
          <w:rFonts w:hint="eastAsia"/>
          <w:sz w:val="21"/>
          <w:szCs w:val="21"/>
        </w:rPr>
        <w:t>的功能性需求</w:t>
      </w:r>
    </w:p>
    <w:p w:rsidR="00BF19A6" w:rsidRPr="00636CB1" w:rsidRDefault="00455E71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</w:t>
      </w:r>
      <w:r w:rsidR="00BF19A6" w:rsidRPr="00636CB1">
        <w:rPr>
          <w:rFonts w:hint="eastAsia"/>
          <w:sz w:val="21"/>
          <w:szCs w:val="21"/>
        </w:rPr>
        <w:t>二：实现电网可靠性评估计算速度优化。</w:t>
      </w:r>
      <w:r w:rsidR="00750EA0" w:rsidRPr="00636CB1">
        <w:rPr>
          <w:rFonts w:hint="eastAsia"/>
          <w:sz w:val="21"/>
          <w:szCs w:val="21"/>
        </w:rPr>
        <w:t>基于自律分散的数据总线中间件，实现可靠性评估计算的多节点并行计算</w:t>
      </w:r>
      <w:r w:rsidR="00520A91" w:rsidRPr="00636CB1">
        <w:rPr>
          <w:rFonts w:hint="eastAsia"/>
          <w:sz w:val="21"/>
          <w:szCs w:val="21"/>
        </w:rPr>
        <w:t>，从而解决单机运行的计算能力瓶颈，提升大规模可靠性评估计算的性能优化。</w:t>
      </w:r>
    </w:p>
    <w:p w:rsidR="00750EA0" w:rsidRPr="00636CB1" w:rsidRDefault="00750EA0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需求三：</w:t>
      </w:r>
      <w:r w:rsidR="00520A91" w:rsidRPr="00636CB1">
        <w:rPr>
          <w:rFonts w:hint="eastAsia"/>
          <w:sz w:val="21"/>
          <w:szCs w:val="21"/>
        </w:rPr>
        <w:t>实现功能模块之间的松耦合协同控制。基于自律分散的数据总线中间件，各计算节点相对独立，又能自律协调，可保证系统的在</w:t>
      </w:r>
      <w:r w:rsidR="00520A91" w:rsidRPr="00636CB1">
        <w:rPr>
          <w:sz w:val="21"/>
          <w:szCs w:val="21"/>
        </w:rPr>
        <w:t>线扩展、在线维护及容错</w:t>
      </w:r>
      <w:r w:rsidR="00520A91" w:rsidRPr="00636CB1">
        <w:rPr>
          <w:rFonts w:hint="eastAsia"/>
          <w:sz w:val="21"/>
          <w:szCs w:val="21"/>
        </w:rPr>
        <w:t>，此为系统的可维护性需求。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用例视图</w:t>
      </w:r>
      <w:bookmarkEnd w:id="8"/>
    </w:p>
    <w:p w:rsidR="006E274C" w:rsidRPr="00636CB1" w:rsidRDefault="006E274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lastRenderedPageBreak/>
        <w:t>本系统最终要实现的功能如下面的用例图所示。</w:t>
      </w:r>
    </w:p>
    <w:p w:rsidR="006E274C" w:rsidRPr="00932C0C" w:rsidRDefault="006E274C" w:rsidP="00826197">
      <w:pPr>
        <w:pStyle w:val="InfoBlue"/>
        <w:jc w:val="center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15pt;height:239.8pt" o:ole="">
            <v:imagedata r:id="rId8" o:title=""/>
          </v:shape>
          <o:OLEObject Type="Embed" ProgID="Visio.Drawing.11" ShapeID="_x0000_i1025" DrawAspect="Content" ObjectID="_1570866167" r:id="rId9"/>
        </w:objec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9" w:name="_Toc498832885"/>
      <w:r w:rsidRPr="000D1B50">
        <w:rPr>
          <w:rFonts w:ascii="Times New Roman" w:eastAsia="黑体" w:hint="eastAsia"/>
        </w:rPr>
        <w:t>用例实现</w:t>
      </w:r>
      <w:bookmarkEnd w:id="9"/>
    </w:p>
    <w:p w:rsidR="00477970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本节通过几个精选的用例（场景）实现来阐述软件的实际工作方式，并解释不同的设计模型元素如何促成其功能的实现。</w:t>
      </w:r>
      <w:r w:rsidRPr="00636CB1">
        <w:rPr>
          <w:sz w:val="21"/>
          <w:szCs w:val="21"/>
        </w:rPr>
        <w:t>]</w:t>
      </w:r>
    </w:p>
    <w:p w:rsidR="00477970" w:rsidRPr="00E974AE" w:rsidRDefault="00477970" w:rsidP="00E974AE">
      <w:pPr>
        <w:pStyle w:val="3"/>
        <w:spacing w:after="120"/>
        <w:rPr>
          <w:rFonts w:ascii="Times New Roman" w:eastAsia="黑体"/>
        </w:rPr>
      </w:pPr>
      <w:bookmarkStart w:id="10" w:name="_Toc498832886"/>
      <w:r w:rsidRPr="00E974AE">
        <w:rPr>
          <w:rFonts w:ascii="Times New Roman" w:eastAsia="黑体" w:hint="eastAsia"/>
        </w:rPr>
        <w:t>BPA</w:t>
      </w:r>
      <w:r w:rsidRPr="00E974AE">
        <w:rPr>
          <w:rFonts w:ascii="Times New Roman" w:eastAsia="黑体" w:hint="eastAsia"/>
        </w:rPr>
        <w:t>模型上传</w:t>
      </w:r>
      <w:r w:rsidRPr="00E974AE">
        <w:rPr>
          <w:rFonts w:ascii="Times New Roman" w:eastAsia="黑体" w:hint="eastAsia"/>
        </w:rPr>
        <w:t>/</w:t>
      </w:r>
      <w:r w:rsidRPr="00E974AE">
        <w:rPr>
          <w:rFonts w:ascii="Times New Roman" w:eastAsia="黑体" w:hint="eastAsia"/>
        </w:rPr>
        <w:t>更新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6905">
          <v:shape id="_x0000_i1026" type="#_x0000_t75" style="width:369.4pt;height:271.1pt" o:ole="">
            <v:imagedata r:id="rId10" o:title=""/>
          </v:shape>
          <o:OLEObject Type="Embed" ProgID="Visio.Drawing.11" ShapeID="_x0000_i1026" DrawAspect="Content" ObjectID="_1570866168" r:id="rId11"/>
        </w:object>
      </w:r>
    </w:p>
    <w:p w:rsidR="00477970" w:rsidRPr="00E974AE" w:rsidRDefault="00477970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可靠性参数编辑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7842">
          <v:shape id="_x0000_i1027" type="#_x0000_t75" style="width:359.35pt;height:298.65pt" o:ole="">
            <v:imagedata r:id="rId12" o:title=""/>
          </v:shape>
          <o:OLEObject Type="Embed" ProgID="Visio.Drawing.11" ShapeID="_x0000_i1027" DrawAspect="Content" ObjectID="_1570866169" r:id="rId13"/>
        </w:object>
      </w:r>
    </w:p>
    <w:p w:rsidR="00EC41F1" w:rsidRPr="00E974AE" w:rsidRDefault="00EC41F1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可靠性计算序列图</w:t>
      </w:r>
    </w:p>
    <w:p w:rsidR="00EC41F1" w:rsidRPr="00932C0C" w:rsidRDefault="00402F53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9118">
          <v:shape id="_x0000_i1028" type="#_x0000_t75" style="width:287.35pt;height:278pt" o:ole="">
            <v:imagedata r:id="rId14" o:title=""/>
          </v:shape>
          <o:OLEObject Type="Embed" ProgID="Visio.Drawing.11" ShapeID="_x0000_i1028" DrawAspect="Content" ObjectID="_1570866170" r:id="rId15"/>
        </w:object>
      </w:r>
    </w:p>
    <w:p w:rsidR="00D62BAA" w:rsidRPr="000D1B50" w:rsidRDefault="00D62BAA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/>
        </w:rPr>
        <w:t>部署视图</w:t>
      </w:r>
    </w:p>
    <w:p w:rsidR="00D62BAA" w:rsidRPr="00932C0C" w:rsidRDefault="003961D3" w:rsidP="00D62BAA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16790" w:dyaOrig="12511">
          <v:shape id="_x0000_i1029" type="#_x0000_t75" style="width:385.05pt;height:287.35pt" o:ole="">
            <v:imagedata r:id="rId16" o:title=""/>
          </v:shape>
          <o:OLEObject Type="Embed" ProgID="Visio.Drawing.11" ShapeID="_x0000_i1029" DrawAspect="Content" ObjectID="_1570866171" r:id="rId17"/>
        </w:object>
      </w:r>
    </w:p>
    <w:p w:rsidR="00D62BAA" w:rsidRPr="00636CB1" w:rsidRDefault="00D62BA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人机交互节点部署采用单节点，分布式计算采用多节点部署。</w:t>
      </w:r>
      <w:r w:rsidRPr="00636CB1">
        <w:rPr>
          <w:rFonts w:hint="eastAsia"/>
          <w:sz w:val="21"/>
          <w:szCs w:val="21"/>
        </w:rPr>
        <w:t>Redis</w:t>
      </w:r>
      <w:r w:rsidRPr="00636CB1">
        <w:rPr>
          <w:rFonts w:hint="eastAsia"/>
          <w:sz w:val="21"/>
          <w:szCs w:val="21"/>
        </w:rPr>
        <w:t>总线节点集群实现</w:t>
      </w: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的功能。</w:t>
      </w:r>
      <w:r w:rsidR="003961D3" w:rsidRPr="00636CB1">
        <w:rPr>
          <w:rFonts w:hint="eastAsia"/>
          <w:sz w:val="21"/>
          <w:szCs w:val="21"/>
        </w:rPr>
        <w:t>遵循</w:t>
      </w:r>
      <w:r w:rsidR="003961D3" w:rsidRPr="00636CB1">
        <w:rPr>
          <w:rFonts w:hint="eastAsia"/>
          <w:sz w:val="21"/>
          <w:szCs w:val="21"/>
        </w:rPr>
        <w:t>ADS</w:t>
      </w:r>
      <w:r w:rsidR="003961D3" w:rsidRPr="00636CB1">
        <w:rPr>
          <w:rFonts w:hint="eastAsia"/>
          <w:sz w:val="21"/>
          <w:szCs w:val="21"/>
        </w:rPr>
        <w:t>技术的典型部署图</w:t>
      </w:r>
    </w:p>
    <w:p w:rsidR="004D7A2F" w:rsidRPr="000D1B50" w:rsidRDefault="004D7A2F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内容控制码设计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061"/>
        <w:gridCol w:w="878"/>
        <w:gridCol w:w="876"/>
        <w:gridCol w:w="629"/>
        <w:gridCol w:w="2551"/>
        <w:gridCol w:w="1302"/>
      </w:tblGrid>
      <w:tr w:rsidR="009F5A55" w:rsidRPr="00932C0C" w:rsidTr="0041420E">
        <w:tc>
          <w:tcPr>
            <w:tcW w:w="968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应用名称(APL)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功能描述</w:t>
            </w:r>
          </w:p>
        </w:tc>
        <w:tc>
          <w:tcPr>
            <w:tcW w:w="746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所属节点(ACP)</w:t>
            </w:r>
          </w:p>
        </w:tc>
        <w:tc>
          <w:tcPr>
            <w:tcW w:w="59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数据流向</w:t>
            </w:r>
          </w:p>
        </w:tc>
        <w:tc>
          <w:tcPr>
            <w:tcW w:w="1195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内容代码(CC)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数据格式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BPAModelUploader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BPA模型生成</w:t>
            </w:r>
          </w:p>
        </w:tc>
        <w:tc>
          <w:tcPr>
            <w:tcW w:w="746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BPA2PR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PA网络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转可靠性网络模型</w:t>
            </w: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PRParamEditor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可靠性参数编辑</w:t>
            </w: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created_PRModel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747" w:type="pct"/>
          </w:tcPr>
          <w:p w:rsidR="009F5A55" w:rsidRPr="00932C0C" w:rsidRDefault="00CC0DB7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="009F5A55" w:rsidRPr="00932C0C">
              <w:rPr>
                <w:rFonts w:asciiTheme="minorHAnsi" w:eastAsiaTheme="minorEastAsia" w:hAnsiTheme="minorHAnsi"/>
                <w:sz w:val="21"/>
                <w:szCs w:val="21"/>
              </w:rPr>
              <w:t>File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PIBrowser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可靠性指标浏览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E03D3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StateS</w:t>
            </w:r>
            <w:r w:rsidR="006E4750"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ample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状态抽样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File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Estimate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可靠性指标计算软件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</w:tbl>
    <w:p w:rsidR="004D7A2F" w:rsidRPr="00932C0C" w:rsidRDefault="007C514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*流向总线为输出，否则为输入</w:t>
      </w:r>
    </w:p>
    <w:p w:rsidR="005E4FF8" w:rsidRPr="00932C0C" w:rsidRDefault="00405F0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为了明确表达内容代码的含义</w:t>
      </w:r>
      <w:r w:rsidR="00605E65" w:rsidRPr="00932C0C">
        <w:rPr>
          <w:rFonts w:asciiTheme="minorHAnsi" w:eastAsiaTheme="minorEastAsia" w:hAnsiTheme="minorHAnsi" w:hint="eastAsia"/>
          <w:sz w:val="21"/>
          <w:szCs w:val="21"/>
        </w:rPr>
        <w:t>,怎家内容代码的可读性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，</w:t>
      </w:r>
      <w:r w:rsidR="00BC2496" w:rsidRPr="00932C0C">
        <w:rPr>
          <w:rFonts w:asciiTheme="minorHAnsi" w:eastAsiaTheme="minorEastAsia" w:hAnsiTheme="minorHAnsi"/>
          <w:sz w:val="21"/>
          <w:szCs w:val="21"/>
        </w:rPr>
        <w:t>内容代码的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定义</w:t>
      </w:r>
      <w:r w:rsidRPr="00932C0C">
        <w:rPr>
          <w:rFonts w:asciiTheme="minorHAnsi" w:eastAsiaTheme="minorEastAsia" w:hAnsiTheme="minorHAnsi"/>
          <w:sz w:val="21"/>
          <w:szCs w:val="21"/>
        </w:rPr>
        <w:t>参考IEC6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1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968</w:t>
      </w:r>
      <w:r w:rsidRPr="00932C0C">
        <w:rPr>
          <w:rFonts w:asciiTheme="minorHAnsi" w:eastAsiaTheme="minorEastAsia" w:hAnsiTheme="minorHAnsi"/>
          <w:sz w:val="21"/>
          <w:szCs w:val="21"/>
        </w:rPr>
        <w:t>消息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体的设计，由动词+名词表达。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36"/>
        <w:gridCol w:w="2796"/>
      </w:tblGrid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请求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应答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事件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get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 xml:space="preserve"> 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none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deleted</w:t>
            </w:r>
          </w:p>
        </w:tc>
      </w:tr>
    </w:tbl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逻辑视图</w:t>
      </w:r>
      <w:bookmarkEnd w:id="10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1" w:name="_Toc498832887"/>
      <w:r w:rsidRPr="000D1B50">
        <w:rPr>
          <w:rFonts w:ascii="Times New Roman" w:eastAsia="黑体" w:hint="eastAsia"/>
        </w:rPr>
        <w:t>概述</w:t>
      </w:r>
      <w:bookmarkEnd w:id="11"/>
    </w:p>
    <w:p w:rsidR="006647B9" w:rsidRPr="00636CB1" w:rsidRDefault="006647B9" w:rsidP="006B229B">
      <w:pPr>
        <w:pStyle w:val="af2"/>
        <w:ind w:firstLine="420"/>
        <w:rPr>
          <w:sz w:val="21"/>
          <w:szCs w:val="21"/>
        </w:rPr>
      </w:pPr>
      <w:bookmarkStart w:id="12" w:name="_Toc498832888"/>
      <w:r w:rsidRPr="00636CB1">
        <w:rPr>
          <w:rFonts w:hint="eastAsia"/>
          <w:sz w:val="21"/>
          <w:szCs w:val="21"/>
        </w:rPr>
        <w:lastRenderedPageBreak/>
        <w:t>分布式计算框架，底层通信和数据缓存由基于</w:t>
      </w:r>
      <w:r w:rsidRPr="00636CB1">
        <w:rPr>
          <w:rFonts w:hint="eastAsia"/>
          <w:sz w:val="21"/>
          <w:szCs w:val="21"/>
        </w:rPr>
        <w:t>redis</w:t>
      </w:r>
      <w:r w:rsidRPr="00636CB1">
        <w:rPr>
          <w:rFonts w:hint="eastAsia"/>
          <w:sz w:val="21"/>
          <w:szCs w:val="21"/>
        </w:rPr>
        <w:t>集群，</w:t>
      </w:r>
      <w:r w:rsidRPr="00636CB1">
        <w:rPr>
          <w:rFonts w:hint="eastAsia"/>
          <w:sz w:val="21"/>
          <w:szCs w:val="21"/>
        </w:rPr>
        <w:t>redisson</w:t>
      </w:r>
      <w:r w:rsidRPr="00636CB1">
        <w:rPr>
          <w:rFonts w:hint="eastAsia"/>
          <w:sz w:val="21"/>
          <w:szCs w:val="21"/>
        </w:rPr>
        <w:t>客户端，数据总线模块（</w:t>
      </w:r>
      <w:r w:rsidRPr="00636CB1">
        <w:rPr>
          <w:sz w:val="21"/>
          <w:szCs w:val="21"/>
        </w:rPr>
        <w:t>ZhongNDRedisDF</w:t>
      </w:r>
      <w:r w:rsidRPr="00636CB1">
        <w:rPr>
          <w:rFonts w:hint="eastAsia"/>
          <w:sz w:val="21"/>
          <w:szCs w:val="21"/>
        </w:rPr>
        <w:t>，</w:t>
      </w:r>
      <w:r w:rsidRPr="00636CB1">
        <w:rPr>
          <w:sz w:val="21"/>
          <w:szCs w:val="21"/>
        </w:rPr>
        <w:t>ZhongNDRedisADF</w:t>
      </w:r>
      <w:r w:rsidRPr="00636CB1">
        <w:rPr>
          <w:rFonts w:hint="eastAsia"/>
          <w:sz w:val="21"/>
          <w:szCs w:val="21"/>
        </w:rPr>
        <w:t>），内存数据库</w:t>
      </w:r>
      <w:r w:rsidRPr="00636CB1">
        <w:rPr>
          <w:rFonts w:hint="eastAsia"/>
          <w:sz w:val="21"/>
          <w:szCs w:val="21"/>
        </w:rPr>
        <w:t>(</w:t>
      </w:r>
      <w:r w:rsidRPr="00636CB1">
        <w:rPr>
          <w:sz w:val="21"/>
          <w:szCs w:val="21"/>
        </w:rPr>
        <w:t>ZhongNDMemDB)</w:t>
      </w:r>
      <w:r w:rsidRPr="00636CB1">
        <w:rPr>
          <w:rFonts w:hint="eastAsia"/>
          <w:sz w:val="21"/>
          <w:szCs w:val="21"/>
        </w:rPr>
        <w:t>，对上为业务应用提供</w:t>
      </w:r>
      <w:r w:rsidR="00241DBF" w:rsidRPr="00636CB1">
        <w:rPr>
          <w:rFonts w:hint="eastAsia"/>
          <w:sz w:val="21"/>
          <w:szCs w:val="21"/>
        </w:rPr>
        <w:t>自律分算计算节点控制模块</w:t>
      </w:r>
      <w:r w:rsidR="00241DBF" w:rsidRPr="00636CB1">
        <w:rPr>
          <w:rFonts w:hint="eastAsia"/>
          <w:sz w:val="21"/>
          <w:szCs w:val="21"/>
        </w:rPr>
        <w:t>(ei-ads-core),</w:t>
      </w:r>
      <w:r w:rsidR="00241DBF" w:rsidRPr="00636CB1">
        <w:rPr>
          <w:rFonts w:hint="eastAsia"/>
          <w:sz w:val="21"/>
          <w:szCs w:val="21"/>
        </w:rPr>
        <w:t>其中包括三个包：</w:t>
      </w:r>
      <w:r w:rsidRPr="00636CB1">
        <w:rPr>
          <w:rFonts w:hint="eastAsia"/>
          <w:sz w:val="21"/>
          <w:szCs w:val="21"/>
        </w:rPr>
        <w:t>自律控制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（</w:t>
      </w:r>
      <w:r w:rsidRPr="00636CB1">
        <w:rPr>
          <w:rFonts w:hint="eastAsia"/>
          <w:sz w:val="21"/>
          <w:szCs w:val="21"/>
        </w:rPr>
        <w:t>acp</w:t>
      </w:r>
      <w:r w:rsidRPr="00636CB1">
        <w:rPr>
          <w:rFonts w:hint="eastAsia"/>
          <w:sz w:val="21"/>
          <w:szCs w:val="21"/>
        </w:rPr>
        <w:t>），自律数据域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（</w:t>
      </w:r>
      <w:r w:rsidRPr="00636CB1">
        <w:rPr>
          <w:rFonts w:hint="eastAsia"/>
          <w:sz w:val="21"/>
          <w:szCs w:val="21"/>
        </w:rPr>
        <w:t>adf</w:t>
      </w:r>
      <w:r w:rsidRPr="00636CB1">
        <w:rPr>
          <w:rFonts w:hint="eastAsia"/>
          <w:sz w:val="21"/>
          <w:szCs w:val="21"/>
        </w:rPr>
        <w:t>），应用容器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(apl</w:t>
      </w:r>
      <w:r w:rsidRPr="00636CB1">
        <w:rPr>
          <w:sz w:val="21"/>
          <w:szCs w:val="21"/>
        </w:rPr>
        <w:t>)</w:t>
      </w:r>
      <w:r w:rsidR="0085251C" w:rsidRPr="00636CB1">
        <w:rPr>
          <w:rFonts w:hint="eastAsia"/>
          <w:sz w:val="21"/>
          <w:szCs w:val="21"/>
        </w:rPr>
        <w:t>。</w:t>
      </w:r>
      <w:r w:rsidR="0085251C" w:rsidRPr="00636CB1">
        <w:rPr>
          <w:rFonts w:hint="eastAsia"/>
          <w:sz w:val="21"/>
          <w:szCs w:val="21"/>
        </w:rPr>
        <w:t>redis</w:t>
      </w:r>
      <w:r w:rsidR="0085251C" w:rsidRPr="00636CB1">
        <w:rPr>
          <w:rFonts w:hint="eastAsia"/>
          <w:sz w:val="21"/>
          <w:szCs w:val="21"/>
        </w:rPr>
        <w:t>和</w:t>
      </w:r>
      <w:r w:rsidR="0085251C" w:rsidRPr="00636CB1">
        <w:rPr>
          <w:rFonts w:hint="eastAsia"/>
          <w:sz w:val="21"/>
          <w:szCs w:val="21"/>
        </w:rPr>
        <w:t>redisson</w:t>
      </w:r>
      <w:r w:rsidR="0085251C" w:rsidRPr="00636CB1">
        <w:rPr>
          <w:rFonts w:hint="eastAsia"/>
          <w:sz w:val="21"/>
          <w:szCs w:val="21"/>
        </w:rPr>
        <w:t>由第三方提供。数据总线和内存数据库的设计见自律分散体系架构设计文件等文档。本部分主要描述支撑业务应用的分布式计算相关模块的设计。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在构架方面具有重要意义的设计包</w:t>
      </w:r>
      <w:bookmarkEnd w:id="12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对于每个重要的包，都用一个小节来加以说明，其中应包括该包的名称、简要说明以及显示该包中所有重要的类和包的图。</w:t>
      </w:r>
      <w:r w:rsidRPr="00636CB1">
        <w:rPr>
          <w:sz w:val="21"/>
          <w:szCs w:val="21"/>
        </w:rPr>
        <w:t xml:space="preserve"> </w:t>
      </w:r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对于该包中的每个重要类，应包括其名称、简要说明，还可选择包括对其部分主要职责、操作和属性的说明。</w:t>
      </w:r>
      <w:r w:rsidRPr="00636CB1">
        <w:rPr>
          <w:sz w:val="21"/>
          <w:szCs w:val="21"/>
        </w:rPr>
        <w:t>]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bookmarkStart w:id="13" w:name="_Toc498832889"/>
      <w:r w:rsidRPr="00E974AE">
        <w:rPr>
          <w:rFonts w:ascii="Times New Roman" w:eastAsia="黑体" w:hint="eastAsia"/>
        </w:rPr>
        <w:t>自律控制包（</w:t>
      </w:r>
      <w:r w:rsidRPr="00E974AE">
        <w:rPr>
          <w:rFonts w:ascii="Times New Roman" w:eastAsia="黑体" w:hint="eastAsia"/>
        </w:rPr>
        <w:t>acp</w:t>
      </w:r>
      <w:r w:rsidRPr="00E974AE">
        <w:rPr>
          <w:rFonts w:ascii="Times New Roman" w:eastAsia="黑体" w:hint="eastAsia"/>
        </w:rPr>
        <w:t>）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自律数据域包（</w:t>
      </w:r>
      <w:r w:rsidRPr="00E974AE">
        <w:rPr>
          <w:rFonts w:ascii="Times New Roman" w:eastAsia="黑体" w:hint="eastAsia"/>
        </w:rPr>
        <w:t>adf</w:t>
      </w:r>
      <w:r w:rsidRPr="00E974AE">
        <w:rPr>
          <w:rFonts w:ascii="Times New Roman" w:eastAsia="黑体" w:hint="eastAsia"/>
        </w:rPr>
        <w:t>）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应用容器包</w:t>
      </w:r>
      <w:r w:rsidRPr="00E974AE">
        <w:rPr>
          <w:rFonts w:ascii="Times New Roman" w:eastAsia="黑体" w:hint="eastAsia"/>
        </w:rPr>
        <w:t>(apl</w:t>
      </w:r>
      <w:r w:rsidRPr="00E974AE">
        <w:rPr>
          <w:rFonts w:ascii="Times New Roman" w:eastAsia="黑体"/>
        </w:rPr>
        <w:t>)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进程视图</w:t>
      </w:r>
      <w:bookmarkEnd w:id="13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 w:rsidRPr="00636CB1">
        <w:rPr>
          <w:sz w:val="21"/>
          <w:szCs w:val="21"/>
        </w:rPr>
        <w:t>]</w:t>
      </w:r>
    </w:p>
    <w:p w:rsidR="00B92E89" w:rsidRPr="006B229B" w:rsidRDefault="00B92E89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14" w:name="_Toc498832891"/>
      <w:r w:rsidRPr="006B229B">
        <w:rPr>
          <w:rFonts w:ascii="黑体" w:eastAsia="黑体" w:hAnsi="黑体" w:hint="eastAsia"/>
          <w:szCs w:val="32"/>
        </w:rPr>
        <w:t>接口设计</w:t>
      </w:r>
    </w:p>
    <w:p w:rsidR="00A43D1E" w:rsidRPr="000D1B50" w:rsidRDefault="00A43D1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用户接口</w:t>
      </w:r>
    </w:p>
    <w:p w:rsidR="00A43D1E" w:rsidRPr="00636CB1" w:rsidRDefault="00A43D1E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Pr="000D1B50" w:rsidRDefault="00A43D1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内部接口</w:t>
      </w:r>
    </w:p>
    <w:p w:rsidR="00795041" w:rsidRPr="00932C0C" w:rsidRDefault="00795041" w:rsidP="00795041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算法调度</w:t>
      </w:r>
      <w:r w:rsidR="00022C24" w:rsidRPr="00932C0C">
        <w:rPr>
          <w:rFonts w:asciiTheme="minorHAnsi" w:eastAsiaTheme="minorEastAsia" w:hAnsiTheme="minorHAnsi" w:hint="eastAsia"/>
          <w:sz w:val="21"/>
          <w:szCs w:val="21"/>
        </w:rPr>
        <w:t>内部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932C0C" w:rsidTr="00022C24">
        <w:trPr>
          <w:trHeight w:val="465"/>
        </w:trPr>
        <w:tc>
          <w:tcPr>
            <w:tcW w:w="2122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描述</w:t>
            </w:r>
          </w:p>
        </w:tc>
      </w:tr>
      <w:tr w:rsidR="00022C24" w:rsidRPr="00932C0C" w:rsidTr="00022C24">
        <w:trPr>
          <w:trHeight w:val="26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Task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计算任务订阅接口</w:t>
            </w:r>
          </w:p>
        </w:tc>
      </w:tr>
      <w:tr w:rsidR="00022C24" w:rsidRPr="00932C0C" w:rsidTr="00022C24">
        <w:trPr>
          <w:trHeight w:val="21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计算任务发布接口</w:t>
            </w:r>
          </w:p>
        </w:tc>
      </w:tr>
      <w:tr w:rsidR="007D56BF" w:rsidRPr="00932C0C" w:rsidTr="00022C24">
        <w:trPr>
          <w:trHeight w:val="211"/>
        </w:trPr>
        <w:tc>
          <w:tcPr>
            <w:tcW w:w="2122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计算任务执行接口</w:t>
            </w:r>
          </w:p>
        </w:tc>
      </w:tr>
    </w:tbl>
    <w:p w:rsidR="00921FBD" w:rsidRPr="000D1B50" w:rsidRDefault="00921FBD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外部接口</w:t>
      </w:r>
    </w:p>
    <w:p w:rsidR="006647B9" w:rsidRPr="00636CB1" w:rsidRDefault="009D44E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 w:rsidRPr="00636CB1">
        <w:rPr>
          <w:rFonts w:hint="eastAsia"/>
          <w:sz w:val="21"/>
          <w:szCs w:val="21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9"/>
        <w:gridCol w:w="2052"/>
        <w:gridCol w:w="1701"/>
        <w:gridCol w:w="2915"/>
      </w:tblGrid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模块名称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模型描述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模块功能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说明</w:t>
            </w:r>
          </w:p>
        </w:tc>
      </w:tr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BPALoader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BPA模型加载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将BPA格式的文件转换为BPA内存模型。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BPA模型文件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，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RTS79.swi</w:t>
            </w:r>
          </w:p>
        </w:tc>
      </w:tr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BPA2PR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PR模型加载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BPA内存模型转换为PR内存模型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模型转换依赖于可靠性计算参数文件，此文件为xml格式</w:t>
            </w: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tateSample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通过模特卡罗等方法计算出状态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抽样集合</w:t>
            </w: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5B6D27" w:rsidRPr="00932C0C" w:rsidTr="00CE3BDA">
        <w:tc>
          <w:tcPr>
            <w:tcW w:w="1629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StateEstimate</w:t>
            </w:r>
          </w:p>
        </w:tc>
        <w:tc>
          <w:tcPr>
            <w:tcW w:w="2052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1701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</w:tr>
      <w:tr w:rsidR="005B6D27" w:rsidRPr="00932C0C" w:rsidTr="00CE3BDA">
        <w:tc>
          <w:tcPr>
            <w:tcW w:w="1629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2052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指标计算软件</w:t>
            </w:r>
          </w:p>
        </w:tc>
        <w:tc>
          <w:tcPr>
            <w:tcW w:w="1701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StateEstimate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指标计算软件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9D44E5" w:rsidRPr="00E974AE" w:rsidRDefault="00D10624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BPA</w:t>
      </w:r>
      <w:r w:rsidRPr="00E974AE">
        <w:rPr>
          <w:rFonts w:ascii="Times New Roman" w:eastAsia="黑体" w:hint="eastAsia"/>
        </w:rPr>
        <w:t>模型加载（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 w:hint="eastAsia"/>
        </w:rPr>
        <w:t>BPALoader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318"/>
        <w:gridCol w:w="1744"/>
        <w:gridCol w:w="5235"/>
      </w:tblGrid>
      <w:tr w:rsidR="00816E93" w:rsidRPr="00932C0C" w:rsidTr="00816E93">
        <w:trPr>
          <w:jc w:val="center"/>
        </w:trPr>
        <w:tc>
          <w:tcPr>
            <w:tcW w:w="79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输入参数</w:t>
            </w:r>
          </w:p>
        </w:tc>
        <w:tc>
          <w:tcPr>
            <w:tcW w:w="1051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输出参数</w:t>
            </w:r>
          </w:p>
        </w:tc>
        <w:tc>
          <w:tcPr>
            <w:tcW w:w="315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rPr>
          <w:jc w:val="center"/>
        </w:trPr>
        <w:tc>
          <w:tcPr>
            <w:tcW w:w="79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swi和dat文件</w:t>
            </w:r>
          </w:p>
        </w:tc>
        <w:tc>
          <w:tcPr>
            <w:tcW w:w="1051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</w:p>
        </w:tc>
        <w:tc>
          <w:tcPr>
            <w:tcW w:w="315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命令行方式，swi和data文件路径通过参数指定,文件路径为绝对路径</w:t>
            </w:r>
          </w:p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RunPath BpaDatFile BpaSwiFile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。</w:t>
            </w:r>
          </w:p>
          <w:p w:rsidR="00816E93" w:rsidRPr="00932C0C" w:rsidRDefault="00816E93" w:rsidP="000D639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E:\Bin 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</w:t>
            </w:r>
          </w:p>
        </w:tc>
      </w:tr>
    </w:tbl>
    <w:p w:rsidR="00C06246" w:rsidRPr="00E974AE" w:rsidRDefault="00C0624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PR</w:t>
      </w:r>
      <w:r w:rsidRPr="00E974AE">
        <w:rPr>
          <w:rFonts w:ascii="Times New Roman" w:eastAsia="黑体" w:hint="eastAsia"/>
        </w:rPr>
        <w:t>模型加载（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/>
        </w:rPr>
        <w:t>BPA2PR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692"/>
        <w:gridCol w:w="1585"/>
        <w:gridCol w:w="5020"/>
      </w:tblGrid>
      <w:tr w:rsidR="00816E93" w:rsidRPr="00932C0C" w:rsidTr="00816E93">
        <w:trPr>
          <w:jc w:val="center"/>
        </w:trPr>
        <w:tc>
          <w:tcPr>
            <w:tcW w:w="1020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95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2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rPr>
          <w:jc w:val="center"/>
        </w:trPr>
        <w:tc>
          <w:tcPr>
            <w:tcW w:w="1020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lastRenderedPageBreak/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可靠性参数文件，</w:t>
            </w:r>
          </w:p>
        </w:tc>
        <w:tc>
          <w:tcPr>
            <w:tcW w:w="95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</w:p>
        </w:tc>
        <w:tc>
          <w:tcPr>
            <w:tcW w:w="302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命令行方式，可靠性参数文件由输如参数指定,文件路径为绝对路径</w:t>
            </w:r>
          </w:p>
          <w:p w:rsidR="00816E93" w:rsidRPr="00932C0C" w:rsidRDefault="00816E93" w:rsidP="003F494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RunPath BpaDatFile BpaSwiFile BpaRParamFile</w:t>
            </w:r>
          </w:p>
          <w:p w:rsidR="00816E93" w:rsidRPr="00932C0C" w:rsidRDefault="00816E93" w:rsidP="00A81F2F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GCBPA2PR E:\Bin 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 E:\data\RTS79\RTS79.xml</w:t>
            </w:r>
          </w:p>
        </w:tc>
      </w:tr>
    </w:tbl>
    <w:p w:rsidR="0040591D" w:rsidRPr="00E974AE" w:rsidRDefault="0040591D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状态</w:t>
      </w:r>
      <w:r w:rsidRPr="00E974AE">
        <w:rPr>
          <w:rFonts w:ascii="Times New Roman" w:eastAsia="黑体"/>
        </w:rPr>
        <w:t>抽样软件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 w:hint="eastAsia"/>
        </w:rPr>
        <w:t>S</w:t>
      </w:r>
      <w:r w:rsidRPr="00E974AE">
        <w:rPr>
          <w:rFonts w:ascii="Times New Roman" w:eastAsia="黑体"/>
        </w:rPr>
        <w:t>tateSample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806"/>
        <w:gridCol w:w="1475"/>
        <w:gridCol w:w="5016"/>
      </w:tblGrid>
      <w:tr w:rsidR="00816E93" w:rsidRPr="00932C0C" w:rsidTr="00816E93">
        <w:tc>
          <w:tcPr>
            <w:tcW w:w="1088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889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22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c>
          <w:tcPr>
            <w:tcW w:w="1088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抽样用户控制参数</w:t>
            </w:r>
          </w:p>
        </w:tc>
        <w:tc>
          <w:tcPr>
            <w:tcW w:w="889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FstateFDev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抽样状态下故障设备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</w:t>
            </w:r>
          </w:p>
        </w:tc>
        <w:tc>
          <w:tcPr>
            <w:tcW w:w="3022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命令行方式，抽样控制参数通过命令行传入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tateSample RunPath param1 param2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参数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按顺序如下。其中nPRSampleObject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是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必须的。其他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根据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方法填写，不用的给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0。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nPRSampleObject;//抽样对象类型，全部；支路；发电机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nPRSampleMethod;//抽样类型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nMaxGenFault;// 抽样最大发电机故障重数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nMaxBranFault;//抽样最大支路故障重数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nMCSSimulateTime;//MCS最大抽样仿真时长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fMCSMinStateProb;//MCS[蒙特卡罗]设备故障概率门槛值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fFSTMaxCumuProb;//FST[快速排序]累积概率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fFSTMinStateProb;//FST[快速排序]设备故障概率门槛值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nFSTMaxStateNum;//FST[快速排序]最大状态数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nSTSMaxStateNum;//STS[状态抽样]最大状态数</w:t>
            </w:r>
          </w:p>
          <w:p w:rsidR="00816E93" w:rsidRPr="00932C0C" w:rsidRDefault="00816E93" w:rsidP="00C81D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fANAMinStateProb;//ANA[解析法]设备故障概率门槛值</w:t>
            </w:r>
          </w:p>
        </w:tc>
      </w:tr>
    </w:tbl>
    <w:p w:rsidR="0040591D" w:rsidRPr="00636CB1" w:rsidRDefault="00C51BC0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抽样用户控制参数</w:t>
      </w:r>
      <w:r w:rsidR="00683163" w:rsidRPr="00636CB1">
        <w:rPr>
          <w:rFonts w:hint="eastAsia"/>
          <w:sz w:val="21"/>
          <w:szCs w:val="21"/>
        </w:rPr>
        <w:t>枚举如下</w:t>
      </w:r>
      <w:r w:rsidRPr="00636CB1">
        <w:rPr>
          <w:rFonts w:hint="eastAsia"/>
          <w:sz w:val="21"/>
          <w:szCs w:val="21"/>
        </w:rPr>
        <w:t>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2166"/>
        <w:gridCol w:w="847"/>
        <w:gridCol w:w="3450"/>
        <w:gridCol w:w="1198"/>
      </w:tblGrid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C51BC0" w:rsidRPr="00932C0C" w:rsidRDefault="00C51BC0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40591D" w:rsidRPr="00932C0C" w:rsidRDefault="0040591D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C26908" w:rsidRPr="00E974AE" w:rsidRDefault="00C26908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状态后</w:t>
      </w:r>
      <w:r w:rsidRPr="00E974AE">
        <w:rPr>
          <w:rFonts w:ascii="Times New Roman" w:eastAsia="黑体"/>
        </w:rPr>
        <w:t>评估软件</w:t>
      </w:r>
      <w:r w:rsidRPr="00E974AE">
        <w:rPr>
          <w:rFonts w:ascii="Times New Roman" w:eastAsia="黑体" w:hint="eastAsia"/>
        </w:rPr>
        <w:t>（</w:t>
      </w:r>
      <w:r w:rsidR="00804B27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/>
        </w:rPr>
        <w:t>StateEstimate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09"/>
        <w:gridCol w:w="2439"/>
        <w:gridCol w:w="4049"/>
      </w:tblGrid>
      <w:tr w:rsidR="00816E93" w:rsidRPr="00932C0C" w:rsidTr="00412EB1">
        <w:trPr>
          <w:jc w:val="center"/>
        </w:trPr>
        <w:tc>
          <w:tcPr>
            <w:tcW w:w="109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输入参数</w:t>
            </w:r>
          </w:p>
        </w:tc>
        <w:tc>
          <w:tcPr>
            <w:tcW w:w="147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244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412EB1">
        <w:trPr>
          <w:jc w:val="center"/>
        </w:trPr>
        <w:tc>
          <w:tcPr>
            <w:tcW w:w="109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状态评估用户控制参数</w:t>
            </w:r>
          </w:p>
        </w:tc>
        <w:tc>
          <w:tcPr>
            <w:tcW w:w="147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中的如下表：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FState/抽样状态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FStateFDev/抽样状态下故障设备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FStateMState/抽样状态下多状态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FStateMIsland/抽样状态下孤岛损失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FStateOvlDev/抽样状态下越限设备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FStateOvlAd/抽样状态下越限调整</w:t>
            </w:r>
          </w:p>
        </w:tc>
        <w:tc>
          <w:tcPr>
            <w:tcW w:w="244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命令行方式，状态评估用户控制参数通过命令行传入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StateEstimate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RunPath 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交流潮流系数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bLineELimit//线路消限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bTranELimit//主变消限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bGenPELimit//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调整发电机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bAuxLoadAdjust//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厂用电参与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bEQGenAdjust//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等值发电机参与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等值负荷参与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fMinIslandGLRatio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/孤岛的最小容载比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bUPFCAdjustRC//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采用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变容法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szRResultFile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//结果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文件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抽样用户控制参数枚举如下：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2166"/>
        <w:gridCol w:w="847"/>
        <w:gridCol w:w="3450"/>
        <w:gridCol w:w="1198"/>
      </w:tblGrid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lastRenderedPageBreak/>
              <w:t>12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5757C4" w:rsidRPr="00E974AE" w:rsidRDefault="005757C4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可靠性指标计算软件</w:t>
      </w:r>
      <w:r w:rsidR="00804B27" w:rsidRPr="00E974AE">
        <w:rPr>
          <w:rFonts w:ascii="Times New Roman" w:eastAsia="黑体" w:hint="eastAsia"/>
        </w:rPr>
        <w:t>G</w:t>
      </w:r>
      <w:r w:rsidR="00804B27" w:rsidRPr="00E974AE">
        <w:rPr>
          <w:rFonts w:ascii="Times New Roman" w:eastAsia="黑体"/>
        </w:rPr>
        <w:t>C</w:t>
      </w:r>
      <w:r w:rsidRPr="00E974AE">
        <w:rPr>
          <w:rFonts w:ascii="Times New Roman" w:eastAsia="黑体" w:hint="eastAsia"/>
        </w:rPr>
        <w:t>ReliabilityIndex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147"/>
        <w:gridCol w:w="3246"/>
        <w:gridCol w:w="2904"/>
      </w:tblGrid>
      <w:tr w:rsidR="000E13B0" w:rsidRPr="00932C0C" w:rsidTr="000E13B0">
        <w:trPr>
          <w:jc w:val="center"/>
        </w:trPr>
        <w:tc>
          <w:tcPr>
            <w:tcW w:w="1294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956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1750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0E13B0" w:rsidRPr="00932C0C" w:rsidTr="000E13B0">
        <w:trPr>
          <w:jc w:val="center"/>
        </w:trPr>
        <w:tc>
          <w:tcPr>
            <w:tcW w:w="1294" w:type="pct"/>
            <w:vAlign w:val="center"/>
          </w:tcPr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可靠性指标用户控制参数</w:t>
            </w:r>
          </w:p>
        </w:tc>
        <w:tc>
          <w:tcPr>
            <w:tcW w:w="1956" w:type="pct"/>
            <w:vAlign w:val="center"/>
          </w:tcPr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中的表：FSecurity/安全评价</w:t>
            </w:r>
          </w:p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CopGen/停运发电</w:t>
            </w:r>
          </w:p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CopTable/停运概率</w:t>
            </w:r>
          </w:p>
        </w:tc>
        <w:tc>
          <w:tcPr>
            <w:tcW w:w="1750" w:type="pct"/>
            <w:vAlign w:val="center"/>
          </w:tcPr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命令行方式，可靠性指标用户控制参数通过命令行传入ReliabilityIndex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RunPath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0E13B0" w:rsidRPr="00932C0C" w:rsidRDefault="000E13B0" w:rsidP="00245E3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交流潮流系数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抽样用户控制参数枚举如下：</w:t>
      </w:r>
    </w:p>
    <w:tbl>
      <w:tblPr>
        <w:tblW w:w="4866" w:type="pct"/>
        <w:tblLook w:val="04A0" w:firstRow="1" w:lastRow="0" w:firstColumn="1" w:lastColumn="0" w:noHBand="0" w:noVBand="1"/>
      </w:tblPr>
      <w:tblGrid>
        <w:gridCol w:w="637"/>
        <w:gridCol w:w="2025"/>
        <w:gridCol w:w="788"/>
        <w:gridCol w:w="3916"/>
        <w:gridCol w:w="709"/>
      </w:tblGrid>
      <w:tr w:rsidR="00352B64" w:rsidRPr="00DD433F" w:rsidTr="00CF0103">
        <w:trPr>
          <w:trHeight w:val="276"/>
        </w:trPr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(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给出枚举类型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)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lastRenderedPageBreak/>
              <w:t>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(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给出枚举类型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)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MCS, FST, STS, ANA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抽样最大发电机故障重数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MCS, FST, STS, ANA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抽样最大支路故障重数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最大抽样仿真时长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蒙特卡罗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累积概率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最大状态数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STS[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状态抽样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最大状态数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ANA[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解析法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 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直流潮流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 2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交流潮流系数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BF4FDE" w:rsidRPr="00E974AE" w:rsidRDefault="0020349D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可靠性参数</w:t>
      </w:r>
      <w:r w:rsidR="00816A02" w:rsidRPr="00E974AE">
        <w:rPr>
          <w:rFonts w:ascii="Times New Roman" w:eastAsia="黑体" w:hint="eastAsia"/>
        </w:rPr>
        <w:t>XML</w:t>
      </w:r>
      <w:r w:rsidRPr="00E974AE">
        <w:rPr>
          <w:rFonts w:ascii="Times New Roman" w:eastAsia="黑体"/>
        </w:rPr>
        <w:t>文件入内存库</w:t>
      </w:r>
      <w:r w:rsidR="0032717D">
        <w:rPr>
          <w:rFonts w:ascii="Times New Roman" w:eastAsia="黑体" w:hint="eastAsia"/>
        </w:rPr>
        <w:t>(</w:t>
      </w:r>
      <w:r w:rsidR="0032717D" w:rsidRPr="00E92532">
        <w:rPr>
          <w:rFonts w:ascii="Times New Roman" w:eastAsia="黑体"/>
        </w:rPr>
        <w:t>PRXmlParameter2PRMemDB</w:t>
      </w:r>
      <w:r w:rsidR="0032717D">
        <w:rPr>
          <w:rFonts w:ascii="Times New Roman" w:eastAsia="黑体" w:hint="eastAsia"/>
        </w:rPr>
        <w:t>)</w:t>
      </w:r>
    </w:p>
    <w:tbl>
      <w:tblPr>
        <w:tblStyle w:val="af1"/>
        <w:tblW w:w="4970" w:type="pct"/>
        <w:jc w:val="center"/>
        <w:tblLook w:val="04A0" w:firstRow="1" w:lastRow="0" w:firstColumn="1" w:lastColumn="0" w:noHBand="0" w:noVBand="1"/>
      </w:tblPr>
      <w:tblGrid>
        <w:gridCol w:w="1300"/>
        <w:gridCol w:w="1235"/>
        <w:gridCol w:w="5712"/>
      </w:tblGrid>
      <w:tr w:rsidR="00545788" w:rsidRPr="00932C0C" w:rsidTr="00545788">
        <w:trPr>
          <w:jc w:val="center"/>
        </w:trPr>
        <w:tc>
          <w:tcPr>
            <w:tcW w:w="788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749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463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545788" w:rsidRPr="00932C0C" w:rsidTr="00545788">
        <w:trPr>
          <w:jc w:val="center"/>
        </w:trPr>
        <w:tc>
          <w:tcPr>
            <w:tcW w:w="788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749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无</w:t>
            </w:r>
          </w:p>
        </w:tc>
        <w:tc>
          <w:tcPr>
            <w:tcW w:w="3463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545788" w:rsidRPr="00932C0C" w:rsidRDefault="00545788" w:rsidP="00871E1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PRXmlParameter2PRMemDB RunPath 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p w:rsidR="00BF4FDE" w:rsidRPr="00E974AE" w:rsidRDefault="003B54D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/>
        </w:rPr>
        <w:t>内存库</w:t>
      </w:r>
      <w:r w:rsidR="00781AB0" w:rsidRPr="00E974AE">
        <w:rPr>
          <w:rFonts w:ascii="Times New Roman" w:eastAsia="黑体" w:hint="eastAsia"/>
        </w:rPr>
        <w:t>数据库</w:t>
      </w:r>
      <w:r w:rsidR="00781AB0" w:rsidRPr="00E974AE">
        <w:rPr>
          <w:rFonts w:ascii="Times New Roman" w:eastAsia="黑体"/>
        </w:rPr>
        <w:t>中</w:t>
      </w:r>
      <w:r w:rsidR="00BF4FDE" w:rsidRPr="00E974AE">
        <w:rPr>
          <w:rFonts w:ascii="Times New Roman" w:eastAsia="黑体" w:hint="eastAsia"/>
        </w:rPr>
        <w:t>可靠性</w:t>
      </w:r>
      <w:r w:rsidR="00781AB0" w:rsidRPr="00E974AE">
        <w:rPr>
          <w:rFonts w:ascii="Times New Roman" w:eastAsia="黑体" w:hint="eastAsia"/>
        </w:rPr>
        <w:t>参数持久化</w:t>
      </w:r>
      <w:r w:rsidR="00545788">
        <w:rPr>
          <w:rFonts w:ascii="Times New Roman" w:eastAsia="黑体" w:hint="eastAsia"/>
        </w:rPr>
        <w:t>(</w:t>
      </w:r>
      <w:r w:rsidR="00545788" w:rsidRPr="00E92532">
        <w:rPr>
          <w:rFonts w:ascii="Times New Roman" w:eastAsia="黑体"/>
        </w:rPr>
        <w:t>PRMemDB2XmlParameter</w:t>
      </w:r>
      <w:r w:rsidR="00545788">
        <w:rPr>
          <w:rFonts w:ascii="Times New Roman" w:eastAsia="黑体" w:hint="eastAsia"/>
        </w:rPr>
        <w:t>)</w:t>
      </w:r>
    </w:p>
    <w:tbl>
      <w:tblPr>
        <w:tblStyle w:val="af1"/>
        <w:tblW w:w="5142" w:type="pct"/>
        <w:jc w:val="center"/>
        <w:tblLook w:val="04A0" w:firstRow="1" w:lastRow="0" w:firstColumn="1" w:lastColumn="0" w:noHBand="0" w:noVBand="1"/>
      </w:tblPr>
      <w:tblGrid>
        <w:gridCol w:w="2095"/>
        <w:gridCol w:w="1200"/>
        <w:gridCol w:w="5238"/>
      </w:tblGrid>
      <w:tr w:rsidR="009F41FF" w:rsidRPr="00932C0C" w:rsidTr="009F41FF">
        <w:trPr>
          <w:jc w:val="center"/>
        </w:trPr>
        <w:tc>
          <w:tcPr>
            <w:tcW w:w="1228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703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69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9F41FF" w:rsidRPr="00932C0C" w:rsidTr="009F41FF">
        <w:trPr>
          <w:jc w:val="center"/>
        </w:trPr>
        <w:tc>
          <w:tcPr>
            <w:tcW w:w="1228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</w:t>
            </w:r>
          </w:p>
        </w:tc>
        <w:tc>
          <w:tcPr>
            <w:tcW w:w="703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3069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PRMemDB2XmlParameter RunPath 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实施视图</w:t>
      </w:r>
      <w:bookmarkEnd w:id="14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本节说明实施模型的整体结构、软件分解为实施模型中的层和子系统的情况，以及所有在构架方面具有重要意义的构件。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5" w:name="_Toc498832892"/>
      <w:r w:rsidRPr="000D1B50">
        <w:rPr>
          <w:rFonts w:ascii="Times New Roman" w:eastAsia="黑体" w:hint="eastAsia"/>
        </w:rPr>
        <w:lastRenderedPageBreak/>
        <w:t>概述</w:t>
      </w:r>
      <w:bookmarkEnd w:id="15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本小节指定并定义各个层及其内容、添加到指定层时要遵循的规则以及各层之间的边界。还应包括一个显示层间关系的构件图。</w:t>
      </w:r>
      <w:r w:rsidRPr="00636CB1">
        <w:rPr>
          <w:sz w:val="21"/>
          <w:szCs w:val="21"/>
        </w:rPr>
        <w:t xml:space="preserve"> 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6" w:name="_Toc498832893"/>
      <w:r w:rsidRPr="000D1B50">
        <w:rPr>
          <w:rFonts w:ascii="Times New Roman" w:eastAsia="黑体" w:hint="eastAsia"/>
        </w:rPr>
        <w:t>层</w:t>
      </w:r>
      <w:bookmarkEnd w:id="16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对于每个层，都用一个小节来加以说明，其中包括该层的名称和一个构件图，并列举位于该层的子系统。</w:t>
      </w:r>
      <w:r w:rsidRPr="00636CB1">
        <w:rPr>
          <w:sz w:val="21"/>
          <w:szCs w:val="21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17" w:name="_Toc498832894"/>
      <w:r w:rsidRPr="006B229B">
        <w:rPr>
          <w:rFonts w:ascii="黑体" w:eastAsia="黑体" w:hAnsi="黑体" w:hint="eastAsia"/>
          <w:szCs w:val="32"/>
        </w:rPr>
        <w:t>数据视图（可选）</w:t>
      </w:r>
      <w:bookmarkEnd w:id="17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从永久性数据存储方面来对系统进行说明。如果几乎或根本没有永久性数据，或者设计模型与数据模型之间的转换并不重要，那么本节就为可选。</w:t>
      </w:r>
      <w:r w:rsidRPr="00636CB1">
        <w:rPr>
          <w:sz w:val="21"/>
          <w:szCs w:val="21"/>
        </w:rPr>
        <w:t>]</w:t>
      </w:r>
    </w:p>
    <w:p w:rsidR="00CD048C" w:rsidRDefault="007727E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交互数据</w:t>
      </w:r>
      <w:r w:rsidRPr="006B229B">
        <w:rPr>
          <w:rFonts w:ascii="黑体" w:eastAsia="黑体" w:hAnsi="黑体"/>
          <w:szCs w:val="32"/>
        </w:rPr>
        <w:t>定义</w:t>
      </w:r>
    </w:p>
    <w:p w:rsidR="00340074" w:rsidRPr="00BC3350" w:rsidRDefault="00340074" w:rsidP="00340074">
      <w:pPr>
        <w:pStyle w:val="af2"/>
        <w:ind w:firstLine="420"/>
        <w:rPr>
          <w:sz w:val="21"/>
          <w:szCs w:val="21"/>
        </w:rPr>
      </w:pPr>
      <w:r w:rsidRPr="00BC3350">
        <w:rPr>
          <w:rFonts w:hint="eastAsia"/>
          <w:sz w:val="21"/>
          <w:szCs w:val="21"/>
        </w:rPr>
        <w:t>服务端</w:t>
      </w:r>
      <w:r w:rsidRPr="00BC3350">
        <w:rPr>
          <w:sz w:val="21"/>
          <w:szCs w:val="21"/>
        </w:rPr>
        <w:t>线程组织：</w:t>
      </w:r>
    </w:p>
    <w:p w:rsidR="00340074" w:rsidRPr="00BC3350" w:rsidRDefault="00241E6F" w:rsidP="00241E6F">
      <w:pPr>
        <w:jc w:val="center"/>
      </w:pPr>
      <w:r>
        <w:object w:dxaOrig="13516" w:dyaOrig="5041">
          <v:shape id="_x0000_i1031" type="#_x0000_t75" style="width:408.4pt;height:152.65pt" o:ole="">
            <v:imagedata r:id="rId18" o:title=""/>
          </v:shape>
          <o:OLEObject Type="Embed" ProgID="Visio.Drawing.15" ShapeID="_x0000_i1031" DrawAspect="Content" ObjectID="_1570866172" r:id="rId19"/>
        </w:object>
      </w:r>
    </w:p>
    <w:p w:rsidR="00340074" w:rsidRPr="00BC3350" w:rsidRDefault="00120E24" w:rsidP="00340074">
      <w:pPr>
        <w:pStyle w:val="af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  <w:r w:rsidR="00340074" w:rsidRPr="00BC3350">
        <w:rPr>
          <w:rFonts w:hint="eastAsia"/>
          <w:sz w:val="21"/>
          <w:szCs w:val="21"/>
        </w:rPr>
        <w:t>端</w:t>
      </w:r>
      <w:r w:rsidR="00340074" w:rsidRPr="00BC3350">
        <w:rPr>
          <w:sz w:val="21"/>
          <w:szCs w:val="21"/>
        </w:rPr>
        <w:t>线程组织：</w:t>
      </w:r>
    </w:p>
    <w:p w:rsidR="00340074" w:rsidRPr="00BC3350" w:rsidRDefault="00241E6F" w:rsidP="00486118">
      <w:pPr>
        <w:jc w:val="center"/>
      </w:pPr>
      <w:r>
        <w:object w:dxaOrig="6750" w:dyaOrig="5415">
          <v:shape id="_x0000_i1032" type="#_x0000_t75" style="width:202.75pt;height:162.45pt" o:ole="">
            <v:imagedata r:id="rId20" o:title=""/>
          </v:shape>
          <o:OLEObject Type="Embed" ProgID="Visio.Drawing.15" ShapeID="_x0000_i1032" DrawAspect="Content" ObjectID="_1570866173" r:id="rId21"/>
        </w:object>
      </w:r>
      <w:bookmarkStart w:id="18" w:name="_GoBack"/>
      <w:bookmarkEnd w:id="18"/>
    </w:p>
    <w:p w:rsidR="00826ADD" w:rsidRPr="000D1B50" w:rsidRDefault="00826ADD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交互序列</w:t>
      </w:r>
    </w:p>
    <w:p w:rsidR="00826ADD" w:rsidRPr="00932C0C" w:rsidRDefault="003417F1" w:rsidP="00826ADD">
      <w:pPr>
        <w:jc w:val="center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object w:dxaOrig="10245" w:dyaOrig="6000">
          <v:shape id="_x0000_i1030" type="#_x0000_t75" style="width:410.7pt;height:241.35pt" o:ole="">
            <v:imagedata r:id="rId22" o:title=""/>
          </v:shape>
          <o:OLEObject Type="Embed" ProgID="Visio.Drawing.15" ShapeID="_x0000_i1030" DrawAspect="Content" ObjectID="_1570866174" r:id="rId23"/>
        </w:object>
      </w:r>
    </w:p>
    <w:p w:rsidR="00213FA0" w:rsidRPr="000D1B50" w:rsidRDefault="001713F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命令字</w:t>
      </w:r>
    </w:p>
    <w:p w:rsidR="00CD048C" w:rsidRPr="00636CB1" w:rsidRDefault="0053798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DataReady</w:t>
      </w:r>
    </w:p>
    <w:p w:rsidR="00537985" w:rsidRPr="00636CB1" w:rsidRDefault="00537985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StateEstimate</w:t>
      </w:r>
    </w:p>
    <w:p w:rsidR="00353520" w:rsidRPr="00636CB1" w:rsidRDefault="00353520" w:rsidP="00353520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JobFinished</w:t>
      </w:r>
    </w:p>
    <w:p w:rsidR="00D30A97" w:rsidRDefault="002A1AD1" w:rsidP="006B229B">
      <w:pPr>
        <w:pStyle w:val="af2"/>
        <w:ind w:firstLine="420"/>
        <w:rPr>
          <w:sz w:val="21"/>
          <w:szCs w:val="21"/>
        </w:rPr>
        <w:sectPr w:rsidR="00D30A97" w:rsidSect="000F0752">
          <w:headerReference w:type="default" r:id="rId24"/>
          <w:footerReference w:type="default" r:id="rId25"/>
          <w:pgSz w:w="11907" w:h="16839" w:code="9"/>
          <w:pgMar w:top="1440" w:right="1800" w:bottom="1440" w:left="1800" w:header="720" w:footer="720" w:gutter="0"/>
          <w:cols w:space="720"/>
          <w:docGrid w:linePitch="272"/>
        </w:sectPr>
      </w:pPr>
      <w:r w:rsidRPr="00636CB1">
        <w:rPr>
          <w:rFonts w:hint="eastAsia"/>
          <w:sz w:val="21"/>
          <w:szCs w:val="21"/>
        </w:rPr>
        <w:t>数据组织</w:t>
      </w:r>
      <w:r w:rsidRPr="00636CB1">
        <w:rPr>
          <w:sz w:val="21"/>
          <w:szCs w:val="21"/>
        </w:rPr>
        <w:t>原则：有则传送，无</w:t>
      </w:r>
      <w:r w:rsidRPr="00636CB1">
        <w:rPr>
          <w:rFonts w:hint="eastAsia"/>
          <w:sz w:val="21"/>
          <w:szCs w:val="21"/>
        </w:rPr>
        <w:t>则</w:t>
      </w:r>
      <w:r w:rsidRPr="00636CB1">
        <w:rPr>
          <w:sz w:val="21"/>
          <w:szCs w:val="21"/>
        </w:rPr>
        <w:t>不传送。</w:t>
      </w:r>
    </w:p>
    <w:p w:rsidR="005C44D4" w:rsidRPr="000D1B50" w:rsidRDefault="00C01B86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lastRenderedPageBreak/>
        <w:t>传送</w:t>
      </w:r>
      <w:r w:rsidR="00BE0260">
        <w:rPr>
          <w:rFonts w:ascii="Times New Roman" w:eastAsia="黑体" w:hint="eastAsia"/>
        </w:rPr>
        <w:t>和</w:t>
      </w:r>
      <w:r w:rsidR="00BE0260">
        <w:rPr>
          <w:rFonts w:ascii="Times New Roman" w:eastAsia="黑体"/>
        </w:rPr>
        <w:t>返回</w:t>
      </w:r>
      <w:r w:rsidRPr="000D1B50">
        <w:rPr>
          <w:rFonts w:ascii="Times New Roman" w:eastAsia="黑体"/>
        </w:rPr>
        <w:t>的</w:t>
      </w:r>
      <w:r w:rsidR="005C44D4" w:rsidRPr="000D1B50">
        <w:rPr>
          <w:rFonts w:ascii="Times New Roman" w:eastAsia="黑体" w:hint="eastAsia"/>
        </w:rPr>
        <w:t>命令字和</w:t>
      </w:r>
      <w:r w:rsidR="005C44D4" w:rsidRPr="000D1B50">
        <w:rPr>
          <w:rFonts w:ascii="Times New Roman" w:eastAsia="黑体"/>
        </w:rPr>
        <w:t>内容</w:t>
      </w:r>
    </w:p>
    <w:tbl>
      <w:tblPr>
        <w:tblStyle w:val="af1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907"/>
        <w:gridCol w:w="2274"/>
        <w:gridCol w:w="7279"/>
      </w:tblGrid>
      <w:tr w:rsidR="00425640" w:rsidRPr="00F279D0" w:rsidTr="00235E9A">
        <w:trPr>
          <w:jc w:val="center"/>
        </w:trPr>
        <w:tc>
          <w:tcPr>
            <w:tcW w:w="534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命令字</w:t>
            </w:r>
          </w:p>
        </w:tc>
        <w:tc>
          <w:tcPr>
            <w:tcW w:w="1042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接续数据</w:t>
            </w:r>
            <w:r w:rsidRPr="00F279D0">
              <w:rPr>
                <w:sz w:val="21"/>
                <w:szCs w:val="21"/>
              </w:rPr>
              <w:t>内容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Content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815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 w:rsidR="002F5FC8">
              <w:rPr>
                <w:rFonts w:hint="eastAsia"/>
                <w:sz w:val="21"/>
                <w:szCs w:val="21"/>
              </w:rPr>
              <w:t>Command</w:t>
            </w:r>
          </w:p>
        </w:tc>
        <w:tc>
          <w:tcPr>
            <w:tcW w:w="2609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接续数据</w:t>
            </w:r>
            <w:r w:rsidRPr="00F279D0">
              <w:rPr>
                <w:sz w:val="21"/>
                <w:szCs w:val="21"/>
              </w:rPr>
              <w:t>内容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Content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1042" w:type="pct"/>
            <w:vMerge w:val="restart"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PRAdequacy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etting</w:t>
            </w:r>
          </w:p>
        </w:tc>
        <w:tc>
          <w:tcPr>
            <w:tcW w:w="815" w:type="pct"/>
            <w:vAlign w:val="center"/>
          </w:tcPr>
          <w:p w:rsidR="008F4622" w:rsidRPr="00F279D0" w:rsidRDefault="008F4622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="00384472"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2609" w:type="pct"/>
            <w:vAlign w:val="center"/>
          </w:tcPr>
          <w:p w:rsidR="008F4622" w:rsidRPr="00F279D0" w:rsidRDefault="006A3D78" w:rsidP="006A3D78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Value=启动的</w:t>
            </w:r>
            <w:r>
              <w:rPr>
                <w:sz w:val="21"/>
                <w:szCs w:val="21"/>
              </w:rPr>
              <w:t>计算线程数</w:t>
            </w:r>
            <w:r>
              <w:rPr>
                <w:rFonts w:hint="eastAsia"/>
                <w:sz w:val="21"/>
                <w:szCs w:val="21"/>
              </w:rPr>
              <w:t>&gt;0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BD7A86" w:rsidRPr="00F279D0" w:rsidRDefault="008F4622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2609" w:type="pct"/>
            <w:vAlign w:val="center"/>
          </w:tcPr>
          <w:p w:rsidR="008F1A48" w:rsidRDefault="004A65F2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8F4622" w:rsidRPr="00F279D0" w:rsidRDefault="004E6E86" w:rsidP="004E6E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 w:rsidR="008F4622">
              <w:rPr>
                <w:rFonts w:hint="eastAsia"/>
                <w:sz w:val="21"/>
                <w:szCs w:val="21"/>
              </w:rPr>
              <w:t>失败</w:t>
            </w:r>
            <w:r w:rsidR="008F4622">
              <w:rPr>
                <w:sz w:val="21"/>
                <w:szCs w:val="21"/>
              </w:rPr>
              <w:t>原因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1042" w:type="pct"/>
            <w:vMerge w:val="restart"/>
            <w:vAlign w:val="center"/>
          </w:tcPr>
          <w:p w:rsidR="00D96DA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按</w:t>
            </w:r>
            <w:r w:rsidRPr="00F279D0">
              <w:rPr>
                <w:sz w:val="21"/>
                <w:szCs w:val="21"/>
              </w:rPr>
              <w:t>数据库定义组织对象</w:t>
            </w:r>
          </w:p>
          <w:p w:rsidR="0042564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</w:t>
            </w:r>
            <w:r w:rsidRPr="00F279D0">
              <w:rPr>
                <w:rFonts w:hint="eastAsia"/>
                <w:sz w:val="21"/>
                <w:szCs w:val="21"/>
              </w:rPr>
              <w:t>表记录</w:t>
            </w:r>
          </w:p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F279D0">
              <w:rPr>
                <w:rFonts w:hint="eastAsia"/>
                <w:sz w:val="21"/>
                <w:szCs w:val="21"/>
              </w:rPr>
              <w:t>只有</w:t>
            </w:r>
            <w:r w:rsidRPr="00F279D0">
              <w:rPr>
                <w:sz w:val="21"/>
                <w:szCs w:val="21"/>
              </w:rPr>
              <w:t>一行）</w:t>
            </w:r>
          </w:p>
          <w:p w:rsidR="0042564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FstateFDev</w:t>
            </w:r>
            <w:r w:rsidRPr="00F279D0">
              <w:rPr>
                <w:rFonts w:hint="eastAsia"/>
                <w:sz w:val="21"/>
                <w:szCs w:val="21"/>
              </w:rPr>
              <w:t>表</w:t>
            </w:r>
            <w:r w:rsidRPr="00F279D0">
              <w:rPr>
                <w:sz w:val="21"/>
                <w:szCs w:val="21"/>
              </w:rPr>
              <w:t>记录</w:t>
            </w:r>
          </w:p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抽样状态下故障设备）</w:t>
            </w:r>
          </w:p>
        </w:tc>
        <w:tc>
          <w:tcPr>
            <w:tcW w:w="815" w:type="pct"/>
            <w:vAlign w:val="center"/>
          </w:tcPr>
          <w:p w:rsidR="00D96DA0" w:rsidRPr="00F279D0" w:rsidRDefault="00D96DA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2609" w:type="pct"/>
            <w:vAlign w:val="center"/>
          </w:tcPr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FstateFDev</w:t>
            </w:r>
            <w:r w:rsidRPr="00F279D0">
              <w:rPr>
                <w:rFonts w:hint="eastAsia"/>
                <w:sz w:val="21"/>
                <w:szCs w:val="21"/>
              </w:rPr>
              <w:t>表</w:t>
            </w:r>
            <w:r w:rsidRPr="00F279D0">
              <w:rPr>
                <w:sz w:val="21"/>
                <w:szCs w:val="21"/>
              </w:rPr>
              <w:t>记录</w:t>
            </w: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抽样状态下故障设备）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FstateMIsland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抽样状态下孤岛损失）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FstateOvlDev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抽样状态下越限设备）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FStateOvlAd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抽样状态下越限调整）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D96DA0" w:rsidRPr="00F279D0" w:rsidRDefault="00D96DA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2609" w:type="pct"/>
            <w:vAlign w:val="center"/>
          </w:tcPr>
          <w:p w:rsidR="00D96DA0" w:rsidRDefault="00D96DA0" w:rsidP="00D9245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D96DA0" w:rsidRPr="00F279D0" w:rsidRDefault="00D96DA0" w:rsidP="00D9245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原因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1042" w:type="pct"/>
            <w:vMerge w:val="restar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15" w:type="pct"/>
            <w:vAlign w:val="center"/>
          </w:tcPr>
          <w:p w:rsidR="00CC0050" w:rsidRPr="00F279D0" w:rsidRDefault="00CC005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2609" w:type="pc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Value=1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CC0050" w:rsidRPr="00F279D0" w:rsidRDefault="00CC005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2609" w:type="pct"/>
            <w:vAlign w:val="center"/>
          </w:tcPr>
          <w:p w:rsidR="00CC0050" w:rsidRDefault="00CC005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CC0050" w:rsidRPr="00F279D0" w:rsidRDefault="00CC0050" w:rsidP="00CC005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原因</w:t>
            </w:r>
          </w:p>
        </w:tc>
      </w:tr>
      <w:tr w:rsidR="00425640" w:rsidRPr="00425640" w:rsidTr="00235E9A">
        <w:trPr>
          <w:jc w:val="center"/>
        </w:trPr>
        <w:tc>
          <w:tcPr>
            <w:tcW w:w="534" w:type="pct"/>
            <w:vAlign w:val="center"/>
          </w:tcPr>
          <w:p w:rsidR="002648A6" w:rsidRPr="00F279D0" w:rsidRDefault="002648A6" w:rsidP="00CC0050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Align w:val="center"/>
          </w:tcPr>
          <w:p w:rsidR="002648A6" w:rsidRPr="00F279D0" w:rsidRDefault="002648A6" w:rsidP="00CC0050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2648A6" w:rsidRDefault="002648A6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Error</w:t>
            </w:r>
          </w:p>
        </w:tc>
        <w:tc>
          <w:tcPr>
            <w:tcW w:w="2609" w:type="pct"/>
            <w:vAlign w:val="center"/>
          </w:tcPr>
          <w:p w:rsidR="002648A6" w:rsidRDefault="00A03C0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sz w:val="21"/>
                <w:szCs w:val="21"/>
              </w:rPr>
              <w:t>信息没有正确识别</w:t>
            </w:r>
            <w:r w:rsidR="003D707B">
              <w:rPr>
                <w:rFonts w:hint="eastAsia"/>
                <w:sz w:val="21"/>
                <w:szCs w:val="21"/>
              </w:rPr>
              <w:t>，</w:t>
            </w:r>
            <w:r w:rsidR="003D707B">
              <w:rPr>
                <w:sz w:val="21"/>
                <w:szCs w:val="21"/>
              </w:rPr>
              <w:t>即不知道正确的命令字</w:t>
            </w:r>
          </w:p>
          <w:p w:rsidR="001875B8" w:rsidRDefault="001875B8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Message=</w:t>
            </w:r>
            <w:r w:rsidR="005D40C3" w:rsidRPr="00425640">
              <w:rPr>
                <w:sz w:val="21"/>
                <w:szCs w:val="21"/>
              </w:rPr>
              <w:t>”</w:t>
            </w:r>
            <w:r w:rsidR="002036E7" w:rsidRPr="00425640">
              <w:rPr>
                <w:sz w:val="21"/>
                <w:szCs w:val="21"/>
              </w:rPr>
              <w:t xml:space="preserve">控制线程中Parse Json 错误, 网络接收数据= </w:t>
            </w:r>
            <w:r w:rsidR="002036E7" w:rsidRPr="00425640">
              <w:rPr>
                <w:sz w:val="21"/>
                <w:szCs w:val="21"/>
              </w:rPr>
              <w:t>”</w:t>
            </w:r>
            <w:r w:rsidR="002036E7" w:rsidRPr="00425640"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sz w:val="21"/>
                <w:szCs w:val="21"/>
              </w:rPr>
              <w:t>接收到的数据</w:t>
            </w:r>
          </w:p>
        </w:tc>
      </w:tr>
    </w:tbl>
    <w:p w:rsidR="00F27F82" w:rsidRDefault="00F27F82" w:rsidP="007405F7">
      <w:pPr>
        <w:pStyle w:val="af2"/>
        <w:ind w:firstLine="420"/>
        <w:rPr>
          <w:sz w:val="21"/>
          <w:szCs w:val="21"/>
        </w:rPr>
      </w:pPr>
    </w:p>
    <w:p w:rsidR="00D30A97" w:rsidRDefault="00D30A97" w:rsidP="007405F7">
      <w:pPr>
        <w:pStyle w:val="af2"/>
        <w:ind w:firstLine="420"/>
        <w:rPr>
          <w:sz w:val="21"/>
          <w:szCs w:val="21"/>
        </w:rPr>
        <w:sectPr w:rsidR="00D30A97" w:rsidSect="00D30A97">
          <w:pgSz w:w="16839" w:h="11907" w:orient="landscape" w:code="9"/>
          <w:pgMar w:top="1800" w:right="1440" w:bottom="1800" w:left="1440" w:header="720" w:footer="720" w:gutter="0"/>
          <w:cols w:space="720"/>
          <w:docGrid w:linePitch="272"/>
        </w:sectPr>
      </w:pPr>
    </w:p>
    <w:p w:rsidR="007405F7" w:rsidRPr="00636CB1" w:rsidRDefault="007405F7" w:rsidP="007405F7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lastRenderedPageBreak/>
        <w:t>PRAdequacy</w:t>
      </w:r>
      <w:r w:rsidRPr="00636CB1">
        <w:rPr>
          <w:rFonts w:hint="eastAsia"/>
          <w:sz w:val="21"/>
          <w:szCs w:val="21"/>
        </w:rPr>
        <w:t>S</w:t>
      </w:r>
      <w:r w:rsidRPr="00636CB1">
        <w:rPr>
          <w:sz w:val="21"/>
          <w:szCs w:val="21"/>
        </w:rPr>
        <w:t>etting</w:t>
      </w:r>
      <w:r w:rsidRPr="00636CB1">
        <w:rPr>
          <w:rFonts w:hint="eastAsia"/>
          <w:sz w:val="21"/>
          <w:szCs w:val="21"/>
        </w:rPr>
        <w:t>的</w:t>
      </w:r>
      <w:r w:rsidRPr="00636CB1">
        <w:rPr>
          <w:sz w:val="21"/>
          <w:szCs w:val="21"/>
        </w:rPr>
        <w:t>内容如下，红色部分为</w:t>
      </w:r>
      <w:r w:rsidRPr="00636CB1">
        <w:rPr>
          <w:rFonts w:hint="eastAsia"/>
          <w:sz w:val="21"/>
          <w:szCs w:val="21"/>
        </w:rPr>
        <w:t>需要</w:t>
      </w:r>
      <w:r w:rsidRPr="00636CB1">
        <w:rPr>
          <w:sz w:val="21"/>
          <w:szCs w:val="21"/>
        </w:rPr>
        <w:t>设置参数的，其他可不理，为了</w:t>
      </w:r>
      <w:r w:rsidRPr="00636CB1">
        <w:rPr>
          <w:rFonts w:hint="eastAsia"/>
          <w:sz w:val="21"/>
          <w:szCs w:val="21"/>
        </w:rPr>
        <w:t>兼容性</w:t>
      </w:r>
      <w:r w:rsidRPr="00636CB1">
        <w:rPr>
          <w:sz w:val="21"/>
          <w:szCs w:val="21"/>
        </w:rPr>
        <w:t>所以全部提供</w:t>
      </w:r>
      <w:r w:rsidRPr="00636CB1">
        <w:rPr>
          <w:rFonts w:hint="eastAsia"/>
          <w:sz w:val="21"/>
          <w:szCs w:val="21"/>
        </w:rPr>
        <w:t>。</w:t>
      </w:r>
    </w:p>
    <w:tbl>
      <w:tblPr>
        <w:tblStyle w:val="af1"/>
        <w:tblW w:w="4104" w:type="pct"/>
        <w:jc w:val="center"/>
        <w:tblLook w:val="04A0" w:firstRow="1" w:lastRow="0" w:firstColumn="1" w:lastColumn="0" w:noHBand="0" w:noVBand="1"/>
      </w:tblPr>
      <w:tblGrid>
        <w:gridCol w:w="1914"/>
        <w:gridCol w:w="4896"/>
      </w:tblGrid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/>
                <w:noProof/>
                <w:sz w:val="18"/>
                <w:szCs w:val="18"/>
              </w:rPr>
              <w:t>Js</w:t>
            </w:r>
            <w:r>
              <w:rPr>
                <w:rFonts w:ascii="新宋体" w:eastAsia="新宋体" w:hint="eastAsia"/>
                <w:noProof/>
                <w:sz w:val="18"/>
                <w:szCs w:val="18"/>
              </w:rPr>
              <w:t>on对象属性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名称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sz w:val="18"/>
                <w:szCs w:val="18"/>
              </w:rPr>
              <w:t>说明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BpaDatFile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潮流输入文件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BpaSwiFile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稳定输入文件，主要是用于形成发电机模型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BpaRParamFile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可靠性参数输入文件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TinyGenThreshold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环辐网分解发电机容量门槛值（容量低于该门槛值的发电机认为不是发电机）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LowVoltThreshold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环辐网分解发电机低电压门槛值（电压低于该门槛值的发电机认为是负荷而不是发电）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ZIL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小阻抗清除小阻抗门槛值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PRSampleObject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sz w:val="18"/>
                <w:szCs w:val="18"/>
              </w:rPr>
              <w:t>抽样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对象（</w:t>
            </w:r>
            <w:r>
              <w:rPr>
                <w:rFonts w:ascii="新宋体" w:eastAsia="新宋体" w:hint="eastAsia"/>
                <w:noProof/>
                <w:sz w:val="18"/>
                <w:szCs w:val="18"/>
              </w:rPr>
              <w:t>全部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、发电、支路）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PRSampleMethod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抽样类型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MaxGenFault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MCS, FST, STS, ANA 抽样最大发电机故障重数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MaxBranFault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MCS, FST, STS, ANA 抽样最大支路故障重数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LineELimit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线路消限开关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TranELimit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主变消限开关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GenPELimit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参与消限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UPFCELimit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UPFC参与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消限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AuxLoadAdjust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厂用电负荷参与调整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EQGenAdjust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等值发电机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参与调整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EQLoadAdjust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等值发电机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参与调整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MCSSimulateTime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MCS最大抽样仿真时长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MCS[蒙特卡罗]设备故障概率门槛值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FSTMaxCumuProb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FST[快速排序]累积概率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FST[快速排序]设备故障概率门槛值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FSTMaxStateNum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FST[快速排序]最大状态数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STSMaxStateNum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STS[状态抽样]最大状态数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ANAMinStateProb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ANA[ 解析法]设备故障概率门槛值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Dc2AcFactor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直流潮流2 交流潮流系数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MinIslandGLRatio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孤岛的最小容载比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MultiThreadNum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线程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UPFCAdjustRC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UPFC采用调整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容量法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GenBusLoadAsAux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发电机母线负荷按厂用电处理</w:t>
            </w:r>
          </w:p>
        </w:tc>
      </w:tr>
    </w:tbl>
    <w:p w:rsidR="0021243B" w:rsidRDefault="0021243B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J</w:t>
      </w:r>
      <w:r w:rsidRPr="000D1B50">
        <w:rPr>
          <w:rFonts w:ascii="Times New Roman" w:eastAsia="黑体"/>
        </w:rPr>
        <w:t>son</w:t>
      </w:r>
      <w:r w:rsidRPr="000D1B50">
        <w:rPr>
          <w:rFonts w:ascii="Times New Roman" w:eastAsia="黑体" w:hint="eastAsia"/>
        </w:rPr>
        <w:t>组织</w:t>
      </w:r>
    </w:p>
    <w:p w:rsidR="006327B1" w:rsidRPr="00636CB1" w:rsidRDefault="006327B1" w:rsidP="006327B1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PRAdequacy</w:t>
      </w:r>
      <w:r w:rsidRPr="00636CB1">
        <w:rPr>
          <w:rFonts w:hint="eastAsia"/>
          <w:sz w:val="21"/>
          <w:szCs w:val="21"/>
        </w:rPr>
        <w:t>S</w:t>
      </w:r>
      <w:r w:rsidRPr="00636CB1">
        <w:rPr>
          <w:sz w:val="21"/>
          <w:szCs w:val="21"/>
        </w:rPr>
        <w:t>etting</w:t>
      </w:r>
      <w:r w:rsidRPr="00636CB1">
        <w:rPr>
          <w:rFonts w:hint="eastAsia"/>
          <w:sz w:val="21"/>
          <w:szCs w:val="21"/>
        </w:rPr>
        <w:t>：</w:t>
      </w:r>
      <w:r w:rsidRPr="00636CB1">
        <w:rPr>
          <w:sz w:val="21"/>
          <w:szCs w:val="21"/>
        </w:rPr>
        <w:t>对象</w:t>
      </w:r>
    </w:p>
    <w:p w:rsidR="000E046E" w:rsidRPr="00636CB1" w:rsidRDefault="000E046E" w:rsidP="00475882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Fstate</w:t>
      </w:r>
      <w:r w:rsidR="008243E2" w:rsidRPr="00636CB1">
        <w:rPr>
          <w:rFonts w:hint="eastAsia"/>
          <w:sz w:val="21"/>
          <w:szCs w:val="21"/>
        </w:rPr>
        <w:t>：</w:t>
      </w:r>
      <w:r w:rsidRPr="00636CB1">
        <w:rPr>
          <w:rFonts w:hint="eastAsia"/>
          <w:sz w:val="21"/>
          <w:szCs w:val="21"/>
        </w:rPr>
        <w:t>数组</w:t>
      </w:r>
    </w:p>
    <w:p w:rsidR="00830D09" w:rsidRPr="00636CB1" w:rsidRDefault="00A533BB" w:rsidP="00475882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F</w:t>
      </w:r>
      <w:r w:rsidR="000B3D5E" w:rsidRPr="00636CB1">
        <w:rPr>
          <w:sz w:val="21"/>
          <w:szCs w:val="21"/>
        </w:rPr>
        <w:t>s</w:t>
      </w:r>
      <w:r w:rsidRPr="00636CB1">
        <w:rPr>
          <w:sz w:val="21"/>
          <w:szCs w:val="21"/>
        </w:rPr>
        <w:t>tateOvlAd</w:t>
      </w:r>
      <w:r w:rsidR="000B3D5E" w:rsidRPr="00636CB1">
        <w:rPr>
          <w:rFonts w:hint="eastAsia"/>
          <w:sz w:val="21"/>
          <w:szCs w:val="21"/>
        </w:rPr>
        <w:t>：</w:t>
      </w:r>
      <w:r w:rsidR="005F41E6" w:rsidRPr="00636CB1">
        <w:rPr>
          <w:rFonts w:hint="eastAsia"/>
          <w:sz w:val="21"/>
          <w:szCs w:val="21"/>
        </w:rPr>
        <w:t>数组</w:t>
      </w:r>
    </w:p>
    <w:p w:rsidR="000B3D5E" w:rsidRPr="00636CB1" w:rsidRDefault="000B3D5E" w:rsidP="00475882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其他</w:t>
      </w:r>
      <w:r w:rsidRPr="00636CB1">
        <w:rPr>
          <w:sz w:val="21"/>
          <w:szCs w:val="21"/>
        </w:rPr>
        <w:t>均为数组</w:t>
      </w:r>
    </w:p>
    <w:p w:rsidR="000B3D5E" w:rsidRPr="004438DF" w:rsidRDefault="000B3D5E" w:rsidP="004438DF"/>
    <w:p w:rsidR="008C2E34" w:rsidRPr="001F7C00" w:rsidRDefault="0065261E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{</w:t>
      </w:r>
    </w:p>
    <w:p w:rsidR="009D6F54" w:rsidRPr="001F7C00" w:rsidRDefault="009D6F54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"Command" : "DataReady",</w:t>
      </w:r>
    </w:p>
    <w:p w:rsidR="00335306" w:rsidRPr="001F7C00" w:rsidRDefault="00614A3F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CA624C" w:rsidRPr="001F7C00">
        <w:rPr>
          <w:rFonts w:ascii="Times New Roman"/>
          <w:sz w:val="21"/>
          <w:szCs w:val="21"/>
        </w:rPr>
        <w:t>"</w:t>
      </w:r>
      <w:r w:rsidR="00335306" w:rsidRPr="001F7C00">
        <w:rPr>
          <w:rFonts w:ascii="Times New Roman"/>
          <w:sz w:val="21"/>
          <w:szCs w:val="21"/>
        </w:rPr>
        <w:t>Content</w:t>
      </w:r>
      <w:r w:rsidR="00CA624C" w:rsidRPr="001F7C00">
        <w:rPr>
          <w:rFonts w:ascii="Times New Roman"/>
          <w:sz w:val="21"/>
          <w:szCs w:val="21"/>
        </w:rPr>
        <w:t>"</w:t>
      </w:r>
      <w:r w:rsidR="00335306" w:rsidRPr="001F7C00">
        <w:rPr>
          <w:rFonts w:ascii="Times New Roman"/>
          <w:sz w:val="21"/>
          <w:szCs w:val="21"/>
        </w:rPr>
        <w:t xml:space="preserve"> : {</w:t>
      </w:r>
    </w:p>
    <w:p w:rsidR="007C24F2" w:rsidRDefault="007C24F2" w:rsidP="007C24F2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"Value" : "1"</w:t>
      </w:r>
    </w:p>
    <w:p w:rsidR="007C24F2" w:rsidRDefault="007C24F2" w:rsidP="007C24F2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</w:t>
      </w:r>
      <w:r>
        <w:rPr>
          <w:rFonts w:ascii="Times New Roman"/>
          <w:sz w:val="21"/>
          <w:szCs w:val="21"/>
        </w:rPr>
        <w:t>Message</w:t>
      </w:r>
      <w:r w:rsidRPr="001F7C00">
        <w:rPr>
          <w:rFonts w:ascii="Times New Roman"/>
          <w:sz w:val="21"/>
          <w:szCs w:val="21"/>
        </w:rPr>
        <w:t>" : "</w:t>
      </w:r>
      <w:r>
        <w:rPr>
          <w:rFonts w:ascii="Times New Roman" w:hint="eastAsia"/>
          <w:sz w:val="21"/>
          <w:szCs w:val="21"/>
        </w:rPr>
        <w:t>信息</w:t>
      </w:r>
      <w:r w:rsidRPr="001F7C00">
        <w:rPr>
          <w:rFonts w:ascii="Times New Roman"/>
          <w:sz w:val="21"/>
          <w:szCs w:val="21"/>
        </w:rPr>
        <w:t>"</w:t>
      </w:r>
    </w:p>
    <w:p w:rsidR="00CC2E6F" w:rsidRDefault="00CA624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</w:t>
      </w:r>
      <w:r w:rsidRPr="00EE2386">
        <w:rPr>
          <w:rFonts w:ascii="Times New Roman"/>
          <w:sz w:val="21"/>
          <w:szCs w:val="21"/>
        </w:rPr>
        <w:t>PRAdequacy</w:t>
      </w:r>
      <w:r w:rsidRPr="00EE2386">
        <w:rPr>
          <w:rFonts w:ascii="Times New Roman" w:hint="eastAsia"/>
          <w:sz w:val="21"/>
          <w:szCs w:val="21"/>
        </w:rPr>
        <w:t>S</w:t>
      </w:r>
      <w:r w:rsidRPr="00EE2386">
        <w:rPr>
          <w:rFonts w:ascii="Times New Roman"/>
          <w:sz w:val="21"/>
          <w:szCs w:val="21"/>
        </w:rPr>
        <w:t>etting</w:t>
      </w:r>
      <w:r w:rsidRPr="001F7C00">
        <w:rPr>
          <w:rFonts w:ascii="Times New Roman"/>
          <w:sz w:val="21"/>
          <w:szCs w:val="21"/>
        </w:rPr>
        <w:t>"</w:t>
      </w:r>
      <w:r>
        <w:rPr>
          <w:rFonts w:ascii="Times New Roman"/>
          <w:sz w:val="21"/>
          <w:szCs w:val="21"/>
        </w:rPr>
        <w:t xml:space="preserve"> {</w:t>
      </w:r>
    </w:p>
    <w:p w:rsidR="00CA624C" w:rsidRPr="001F7C00" w:rsidRDefault="00CA624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>}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"FState"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{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lastRenderedPageBreak/>
        <w:t xml:space="preserve"> 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"BalanceCutGen" : "0",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"BalanceCutLoad" : "0",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"BalanceInsGen" : "0",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      </w:t>
      </w:r>
      <w:r w:rsidR="002A094A" w:rsidRPr="001F7C00">
        <w:rPr>
          <w:rFonts w:ascii="Times New Roman"/>
          <w:sz w:val="21"/>
          <w:szCs w:val="21"/>
        </w:rPr>
        <w:t>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"Probability" : "0.000010",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"SampleType" : "1",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"StateNum" : "2"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"FStateOvlAd"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"OvlDevice" : "8"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},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"OvlDevice" : "8"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"OvlDevice" : "8"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      </w:t>
      </w:r>
      <w:r w:rsidR="002A094A" w:rsidRPr="001F7C00">
        <w:rPr>
          <w:rFonts w:ascii="Times New Roman"/>
          <w:sz w:val="21"/>
          <w:szCs w:val="21"/>
        </w:rPr>
        <w:t>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"OvlDevice" : "8"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"FStateOvlDev"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"AdLmtP" : "-453.229",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……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"Rated" : "499.942"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</w:t>
      </w:r>
    </w:p>
    <w:p w:rsidR="00335306" w:rsidRPr="001F7C00" w:rsidRDefault="00335306" w:rsidP="004B6391">
      <w:pPr>
        <w:spacing w:line="240" w:lineRule="auto"/>
        <w:ind w:firstLineChars="150" w:firstLine="315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}</w:t>
      </w:r>
    </w:p>
    <w:p w:rsidR="00DC1E1C" w:rsidRPr="001F7C00" w:rsidRDefault="00DC1E1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}</w:t>
      </w:r>
    </w:p>
    <w:sectPr w:rsidR="00DC1E1C" w:rsidRPr="001F7C00" w:rsidSect="00D30A97">
      <w:pgSz w:w="11907" w:h="16839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CE7" w:rsidRDefault="00322CE7">
      <w:pPr>
        <w:spacing w:line="240" w:lineRule="auto"/>
      </w:pPr>
      <w:r>
        <w:separator/>
      </w:r>
    </w:p>
  </w:endnote>
  <w:endnote w:type="continuationSeparator" w:id="0">
    <w:p w:rsidR="00322CE7" w:rsidRDefault="00322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3B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241E6F">
            <w:rPr>
              <w:rStyle w:val="a8"/>
              <w:rFonts w:ascii="Times New Roman"/>
              <w:noProof/>
            </w:rPr>
            <w:t>21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241E6F" w:rsidRPr="00241E6F">
            <w:rPr>
              <w:rStyle w:val="a8"/>
              <w:noProof/>
            </w:rPr>
            <w:t>21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CE3BDA" w:rsidRDefault="00CE3BDA" w:rsidP="00F35C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CE7" w:rsidRDefault="00322CE7">
      <w:pPr>
        <w:spacing w:line="240" w:lineRule="auto"/>
      </w:pPr>
      <w:r>
        <w:separator/>
      </w:r>
    </w:p>
  </w:footnote>
  <w:footnote w:type="continuationSeparator" w:id="0">
    <w:p w:rsidR="00322CE7" w:rsidRDefault="00322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BDA" w:rsidRDefault="00CE3BDA">
    <w:pPr>
      <w:rPr>
        <w:sz w:val="24"/>
      </w:rPr>
    </w:pPr>
  </w:p>
  <w:p w:rsidR="00CE3BDA" w:rsidRDefault="00CE3BDA">
    <w:pPr>
      <w:pBdr>
        <w:top w:val="single" w:sz="6" w:space="1" w:color="auto"/>
      </w:pBdr>
      <w:rPr>
        <w:sz w:val="24"/>
      </w:rPr>
    </w:pPr>
  </w:p>
  <w:p w:rsidR="00CE3BDA" w:rsidRDefault="00CE3BDA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CE3BDA" w:rsidRDefault="00CE3BDA">
    <w:pPr>
      <w:pBdr>
        <w:bottom w:val="single" w:sz="6" w:space="1" w:color="auto"/>
      </w:pBdr>
      <w:jc w:val="right"/>
      <w:rPr>
        <w:sz w:val="24"/>
      </w:rPr>
    </w:pPr>
  </w:p>
  <w:p w:rsidR="00CE3BDA" w:rsidRDefault="00CE3BD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BDA" w:rsidRPr="00602CEA" w:rsidRDefault="00CE3BDA" w:rsidP="00602CE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80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260AB"/>
    <w:rsid w:val="000266B4"/>
    <w:rsid w:val="00040782"/>
    <w:rsid w:val="00041205"/>
    <w:rsid w:val="00041EE6"/>
    <w:rsid w:val="0005318E"/>
    <w:rsid w:val="00056DFC"/>
    <w:rsid w:val="00062BD0"/>
    <w:rsid w:val="00063D73"/>
    <w:rsid w:val="0006773B"/>
    <w:rsid w:val="00073E25"/>
    <w:rsid w:val="000B3D5E"/>
    <w:rsid w:val="000C3BE5"/>
    <w:rsid w:val="000C4FCC"/>
    <w:rsid w:val="000D1B50"/>
    <w:rsid w:val="000D2709"/>
    <w:rsid w:val="000D6394"/>
    <w:rsid w:val="000E046E"/>
    <w:rsid w:val="000E13B0"/>
    <w:rsid w:val="000E3683"/>
    <w:rsid w:val="000E4E1A"/>
    <w:rsid w:val="000F0752"/>
    <w:rsid w:val="000F0F11"/>
    <w:rsid w:val="000F3B7F"/>
    <w:rsid w:val="000F4697"/>
    <w:rsid w:val="00112991"/>
    <w:rsid w:val="00120E24"/>
    <w:rsid w:val="00131449"/>
    <w:rsid w:val="00136AB6"/>
    <w:rsid w:val="0013762C"/>
    <w:rsid w:val="00137D30"/>
    <w:rsid w:val="0015355D"/>
    <w:rsid w:val="001713FE"/>
    <w:rsid w:val="00176766"/>
    <w:rsid w:val="00182DD6"/>
    <w:rsid w:val="00186153"/>
    <w:rsid w:val="001875B8"/>
    <w:rsid w:val="001C55BE"/>
    <w:rsid w:val="001D002F"/>
    <w:rsid w:val="001E1EA2"/>
    <w:rsid w:val="001E378F"/>
    <w:rsid w:val="001F08BE"/>
    <w:rsid w:val="001F7C00"/>
    <w:rsid w:val="002001F1"/>
    <w:rsid w:val="0020349D"/>
    <w:rsid w:val="002036E7"/>
    <w:rsid w:val="00204AAF"/>
    <w:rsid w:val="0021243B"/>
    <w:rsid w:val="00213FA0"/>
    <w:rsid w:val="002158A1"/>
    <w:rsid w:val="002310F6"/>
    <w:rsid w:val="00235E9A"/>
    <w:rsid w:val="00241DBF"/>
    <w:rsid w:val="00241E6F"/>
    <w:rsid w:val="00245E31"/>
    <w:rsid w:val="00251A18"/>
    <w:rsid w:val="002648A6"/>
    <w:rsid w:val="00285CED"/>
    <w:rsid w:val="002912F8"/>
    <w:rsid w:val="00296445"/>
    <w:rsid w:val="002A094A"/>
    <w:rsid w:val="002A1AD1"/>
    <w:rsid w:val="002A3019"/>
    <w:rsid w:val="002F5FC8"/>
    <w:rsid w:val="00303291"/>
    <w:rsid w:val="0031267A"/>
    <w:rsid w:val="00322CE7"/>
    <w:rsid w:val="0032717D"/>
    <w:rsid w:val="00335306"/>
    <w:rsid w:val="00340074"/>
    <w:rsid w:val="003417F1"/>
    <w:rsid w:val="00352B64"/>
    <w:rsid w:val="00353520"/>
    <w:rsid w:val="003773CA"/>
    <w:rsid w:val="00377C67"/>
    <w:rsid w:val="00382A4E"/>
    <w:rsid w:val="00384472"/>
    <w:rsid w:val="00386577"/>
    <w:rsid w:val="00391F3D"/>
    <w:rsid w:val="003961D3"/>
    <w:rsid w:val="003B2FE3"/>
    <w:rsid w:val="003B54D6"/>
    <w:rsid w:val="003D707B"/>
    <w:rsid w:val="003E303E"/>
    <w:rsid w:val="003F4941"/>
    <w:rsid w:val="00402F53"/>
    <w:rsid w:val="00404C61"/>
    <w:rsid w:val="0040591D"/>
    <w:rsid w:val="00405F04"/>
    <w:rsid w:val="004113F7"/>
    <w:rsid w:val="00412EB1"/>
    <w:rsid w:val="0041420E"/>
    <w:rsid w:val="00425640"/>
    <w:rsid w:val="004330C2"/>
    <w:rsid w:val="004438DF"/>
    <w:rsid w:val="00452CB6"/>
    <w:rsid w:val="00455E71"/>
    <w:rsid w:val="004671C0"/>
    <w:rsid w:val="00475882"/>
    <w:rsid w:val="00477970"/>
    <w:rsid w:val="004805F6"/>
    <w:rsid w:val="00485CE9"/>
    <w:rsid w:val="00486118"/>
    <w:rsid w:val="004A16D3"/>
    <w:rsid w:val="004A65F2"/>
    <w:rsid w:val="004B6391"/>
    <w:rsid w:val="004C1052"/>
    <w:rsid w:val="004C22F8"/>
    <w:rsid w:val="004D3075"/>
    <w:rsid w:val="004D7A2F"/>
    <w:rsid w:val="004E25DC"/>
    <w:rsid w:val="004E444B"/>
    <w:rsid w:val="004E62D5"/>
    <w:rsid w:val="004E6E86"/>
    <w:rsid w:val="00501EF2"/>
    <w:rsid w:val="00520A91"/>
    <w:rsid w:val="00537985"/>
    <w:rsid w:val="00545788"/>
    <w:rsid w:val="00550578"/>
    <w:rsid w:val="005757C4"/>
    <w:rsid w:val="005763C2"/>
    <w:rsid w:val="00581D57"/>
    <w:rsid w:val="00590472"/>
    <w:rsid w:val="00591FDC"/>
    <w:rsid w:val="0059266F"/>
    <w:rsid w:val="005A24BD"/>
    <w:rsid w:val="005B0C1E"/>
    <w:rsid w:val="005B6BFB"/>
    <w:rsid w:val="005B6D27"/>
    <w:rsid w:val="005B6EDB"/>
    <w:rsid w:val="005C21A0"/>
    <w:rsid w:val="005C44D4"/>
    <w:rsid w:val="005C792E"/>
    <w:rsid w:val="005D40C3"/>
    <w:rsid w:val="005D59A1"/>
    <w:rsid w:val="005E4FF8"/>
    <w:rsid w:val="005E70AE"/>
    <w:rsid w:val="005F1F36"/>
    <w:rsid w:val="005F41E6"/>
    <w:rsid w:val="00602CEA"/>
    <w:rsid w:val="006053B1"/>
    <w:rsid w:val="00605E65"/>
    <w:rsid w:val="00614A3F"/>
    <w:rsid w:val="00627A7D"/>
    <w:rsid w:val="0063040F"/>
    <w:rsid w:val="006327B1"/>
    <w:rsid w:val="00636CB1"/>
    <w:rsid w:val="006464E6"/>
    <w:rsid w:val="0065261E"/>
    <w:rsid w:val="00655FBD"/>
    <w:rsid w:val="006647B9"/>
    <w:rsid w:val="00672350"/>
    <w:rsid w:val="00683163"/>
    <w:rsid w:val="00696A04"/>
    <w:rsid w:val="006A0D75"/>
    <w:rsid w:val="006A1523"/>
    <w:rsid w:val="006A36F2"/>
    <w:rsid w:val="006A3D78"/>
    <w:rsid w:val="006A5127"/>
    <w:rsid w:val="006A7992"/>
    <w:rsid w:val="006B229B"/>
    <w:rsid w:val="006B2433"/>
    <w:rsid w:val="006B2891"/>
    <w:rsid w:val="006B4E08"/>
    <w:rsid w:val="006C57CA"/>
    <w:rsid w:val="006D2706"/>
    <w:rsid w:val="006E1C26"/>
    <w:rsid w:val="006E274C"/>
    <w:rsid w:val="006E4750"/>
    <w:rsid w:val="006F42A6"/>
    <w:rsid w:val="006F7CE2"/>
    <w:rsid w:val="007211EF"/>
    <w:rsid w:val="00721789"/>
    <w:rsid w:val="007300A0"/>
    <w:rsid w:val="007405F7"/>
    <w:rsid w:val="00746C55"/>
    <w:rsid w:val="00750EA0"/>
    <w:rsid w:val="00760D7A"/>
    <w:rsid w:val="0076319E"/>
    <w:rsid w:val="0077073B"/>
    <w:rsid w:val="007727EC"/>
    <w:rsid w:val="0077443C"/>
    <w:rsid w:val="0077748C"/>
    <w:rsid w:val="00781AB0"/>
    <w:rsid w:val="00782F62"/>
    <w:rsid w:val="00795041"/>
    <w:rsid w:val="007B100C"/>
    <w:rsid w:val="007C24F2"/>
    <w:rsid w:val="007C5144"/>
    <w:rsid w:val="007C7737"/>
    <w:rsid w:val="007D36DD"/>
    <w:rsid w:val="007D56BF"/>
    <w:rsid w:val="00804B27"/>
    <w:rsid w:val="00810B8C"/>
    <w:rsid w:val="00816A02"/>
    <w:rsid w:val="00816E93"/>
    <w:rsid w:val="008243E2"/>
    <w:rsid w:val="00826197"/>
    <w:rsid w:val="00826ADD"/>
    <w:rsid w:val="008273D1"/>
    <w:rsid w:val="00830D09"/>
    <w:rsid w:val="0085251C"/>
    <w:rsid w:val="008571DE"/>
    <w:rsid w:val="00867880"/>
    <w:rsid w:val="0087059A"/>
    <w:rsid w:val="00871E12"/>
    <w:rsid w:val="008853C3"/>
    <w:rsid w:val="008956A7"/>
    <w:rsid w:val="008A08B7"/>
    <w:rsid w:val="008B3F84"/>
    <w:rsid w:val="008C2E34"/>
    <w:rsid w:val="008C5617"/>
    <w:rsid w:val="008D78F4"/>
    <w:rsid w:val="008E6A77"/>
    <w:rsid w:val="008E7EAB"/>
    <w:rsid w:val="008F1A48"/>
    <w:rsid w:val="008F4622"/>
    <w:rsid w:val="00904221"/>
    <w:rsid w:val="00921FBD"/>
    <w:rsid w:val="00924659"/>
    <w:rsid w:val="00925988"/>
    <w:rsid w:val="00926584"/>
    <w:rsid w:val="00932C0C"/>
    <w:rsid w:val="00956493"/>
    <w:rsid w:val="00965940"/>
    <w:rsid w:val="00965DBD"/>
    <w:rsid w:val="00976A19"/>
    <w:rsid w:val="009A43DB"/>
    <w:rsid w:val="009C552D"/>
    <w:rsid w:val="009C739F"/>
    <w:rsid w:val="009D0459"/>
    <w:rsid w:val="009D44E5"/>
    <w:rsid w:val="009D6F54"/>
    <w:rsid w:val="009E28F6"/>
    <w:rsid w:val="009E68FA"/>
    <w:rsid w:val="009F41FF"/>
    <w:rsid w:val="009F5A55"/>
    <w:rsid w:val="009F5AAB"/>
    <w:rsid w:val="009F7A77"/>
    <w:rsid w:val="00A03C00"/>
    <w:rsid w:val="00A1362C"/>
    <w:rsid w:val="00A20E22"/>
    <w:rsid w:val="00A213EC"/>
    <w:rsid w:val="00A21B7A"/>
    <w:rsid w:val="00A43D1E"/>
    <w:rsid w:val="00A46F8F"/>
    <w:rsid w:val="00A533BB"/>
    <w:rsid w:val="00A56173"/>
    <w:rsid w:val="00A57760"/>
    <w:rsid w:val="00A71657"/>
    <w:rsid w:val="00A81F2F"/>
    <w:rsid w:val="00AC5C30"/>
    <w:rsid w:val="00AD4CD0"/>
    <w:rsid w:val="00AD6CC3"/>
    <w:rsid w:val="00AE7977"/>
    <w:rsid w:val="00AF2CB7"/>
    <w:rsid w:val="00AF4979"/>
    <w:rsid w:val="00B01477"/>
    <w:rsid w:val="00B01CD3"/>
    <w:rsid w:val="00B16E09"/>
    <w:rsid w:val="00B2146F"/>
    <w:rsid w:val="00B25FCD"/>
    <w:rsid w:val="00B4722C"/>
    <w:rsid w:val="00B47FDA"/>
    <w:rsid w:val="00B61ED2"/>
    <w:rsid w:val="00B66ECF"/>
    <w:rsid w:val="00B76D4C"/>
    <w:rsid w:val="00B80D88"/>
    <w:rsid w:val="00B85BB4"/>
    <w:rsid w:val="00B92E89"/>
    <w:rsid w:val="00B97F48"/>
    <w:rsid w:val="00BC15B8"/>
    <w:rsid w:val="00BC2496"/>
    <w:rsid w:val="00BC3350"/>
    <w:rsid w:val="00BC4A0E"/>
    <w:rsid w:val="00BD33A9"/>
    <w:rsid w:val="00BD49B0"/>
    <w:rsid w:val="00BD7A86"/>
    <w:rsid w:val="00BE0260"/>
    <w:rsid w:val="00BF19A6"/>
    <w:rsid w:val="00BF4FDE"/>
    <w:rsid w:val="00BF71EC"/>
    <w:rsid w:val="00BF7315"/>
    <w:rsid w:val="00C01B86"/>
    <w:rsid w:val="00C06246"/>
    <w:rsid w:val="00C16D7F"/>
    <w:rsid w:val="00C21081"/>
    <w:rsid w:val="00C26908"/>
    <w:rsid w:val="00C329B9"/>
    <w:rsid w:val="00C51BC0"/>
    <w:rsid w:val="00C56E84"/>
    <w:rsid w:val="00C81DB8"/>
    <w:rsid w:val="00CA1462"/>
    <w:rsid w:val="00CA624C"/>
    <w:rsid w:val="00CC0050"/>
    <w:rsid w:val="00CC0DB7"/>
    <w:rsid w:val="00CC2E6F"/>
    <w:rsid w:val="00CC7A84"/>
    <w:rsid w:val="00CD048C"/>
    <w:rsid w:val="00CD3BC8"/>
    <w:rsid w:val="00CE33EF"/>
    <w:rsid w:val="00CE3B77"/>
    <w:rsid w:val="00CE3BDA"/>
    <w:rsid w:val="00CF0103"/>
    <w:rsid w:val="00CF2BCA"/>
    <w:rsid w:val="00CF35AC"/>
    <w:rsid w:val="00CF4356"/>
    <w:rsid w:val="00CF714D"/>
    <w:rsid w:val="00D06FEA"/>
    <w:rsid w:val="00D10624"/>
    <w:rsid w:val="00D13F0B"/>
    <w:rsid w:val="00D1461F"/>
    <w:rsid w:val="00D23DB4"/>
    <w:rsid w:val="00D2664A"/>
    <w:rsid w:val="00D30A97"/>
    <w:rsid w:val="00D47A41"/>
    <w:rsid w:val="00D47D27"/>
    <w:rsid w:val="00D54060"/>
    <w:rsid w:val="00D60B26"/>
    <w:rsid w:val="00D62BAA"/>
    <w:rsid w:val="00D80226"/>
    <w:rsid w:val="00D82258"/>
    <w:rsid w:val="00D85E0D"/>
    <w:rsid w:val="00D91BE9"/>
    <w:rsid w:val="00D92453"/>
    <w:rsid w:val="00D93B84"/>
    <w:rsid w:val="00D96DA0"/>
    <w:rsid w:val="00DA3B28"/>
    <w:rsid w:val="00DB54E3"/>
    <w:rsid w:val="00DC1E1C"/>
    <w:rsid w:val="00DC34B3"/>
    <w:rsid w:val="00DD2E45"/>
    <w:rsid w:val="00DD433F"/>
    <w:rsid w:val="00DE5172"/>
    <w:rsid w:val="00DF59BB"/>
    <w:rsid w:val="00E0328A"/>
    <w:rsid w:val="00E03D30"/>
    <w:rsid w:val="00E04226"/>
    <w:rsid w:val="00E10DC5"/>
    <w:rsid w:val="00E343BE"/>
    <w:rsid w:val="00E34970"/>
    <w:rsid w:val="00E35A5C"/>
    <w:rsid w:val="00E47B2A"/>
    <w:rsid w:val="00E51D11"/>
    <w:rsid w:val="00E624DD"/>
    <w:rsid w:val="00E62A11"/>
    <w:rsid w:val="00E92532"/>
    <w:rsid w:val="00E937A5"/>
    <w:rsid w:val="00E974AE"/>
    <w:rsid w:val="00EC41F1"/>
    <w:rsid w:val="00ED4AA8"/>
    <w:rsid w:val="00EE2386"/>
    <w:rsid w:val="00EF499F"/>
    <w:rsid w:val="00EF4D55"/>
    <w:rsid w:val="00EF4DF8"/>
    <w:rsid w:val="00F1115B"/>
    <w:rsid w:val="00F279D0"/>
    <w:rsid w:val="00F27F82"/>
    <w:rsid w:val="00F35CC8"/>
    <w:rsid w:val="00F3734E"/>
    <w:rsid w:val="00F41F27"/>
    <w:rsid w:val="00F54BA7"/>
    <w:rsid w:val="00F555B9"/>
    <w:rsid w:val="00F56AE0"/>
    <w:rsid w:val="00F61144"/>
    <w:rsid w:val="00F6536D"/>
    <w:rsid w:val="00F719F2"/>
    <w:rsid w:val="00FA3B22"/>
    <w:rsid w:val="00FC4D23"/>
    <w:rsid w:val="00FC6427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8853C3"/>
    <w:pPr>
      <w:numPr>
        <w:numId w:val="1"/>
      </w:numPr>
      <w:spacing w:before="240" w:after="240" w:line="360" w:lineRule="auto"/>
      <w:outlineLvl w:val="0"/>
    </w:pPr>
    <w:rPr>
      <w:b/>
      <w:sz w:val="32"/>
    </w:rPr>
  </w:style>
  <w:style w:type="paragraph" w:styleId="2">
    <w:name w:val="heading 2"/>
    <w:basedOn w:val="1"/>
    <w:next w:val="a"/>
    <w:qFormat/>
    <w:rsid w:val="00062BD0"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"/>
    <w:qFormat/>
    <w:rsid w:val="00062BD0"/>
    <w:pPr>
      <w:numPr>
        <w:ilvl w:val="2"/>
      </w:numPr>
      <w:spacing w:before="120"/>
      <w:outlineLvl w:val="2"/>
    </w:pPr>
    <w:rPr>
      <w:sz w:val="28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475882"/>
    <w:pPr>
      <w:spacing w:line="360" w:lineRule="auto"/>
      <w:ind w:firstLineChars="200" w:firstLine="200"/>
      <w:jc w:val="both"/>
    </w:pPr>
    <w:rPr>
      <w:rFonts w:ascii="Times New Roman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475882"/>
    <w:rPr>
      <w:rFonts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__2.vsdx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5.vsd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4.vsd"/><Relationship Id="rId23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2619</TotalTime>
  <Pages>21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jiangyi</cp:lastModifiedBy>
  <cp:revision>339</cp:revision>
  <dcterms:created xsi:type="dcterms:W3CDTF">2017-08-30T03:08:00Z</dcterms:created>
  <dcterms:modified xsi:type="dcterms:W3CDTF">2017-10-30T02:55:00Z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